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89" w:rsidRPr="005D6BE0" w:rsidRDefault="00B8484F" w:rsidP="009B764F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D6BE0">
        <w:rPr>
          <w:rFonts w:cstheme="minorHAnsi"/>
          <w:b/>
          <w:bCs/>
          <w:sz w:val="24"/>
          <w:szCs w:val="24"/>
        </w:rPr>
        <w:t>Syed Ahsan Ahmed</w:t>
      </w:r>
    </w:p>
    <w:p w:rsidR="00C35689" w:rsidRPr="005D6BE0" w:rsidRDefault="00C35689" w:rsidP="009B764F">
      <w:pPr>
        <w:spacing w:after="0" w:line="240" w:lineRule="auto"/>
        <w:jc w:val="center"/>
        <w:rPr>
          <w:rFonts w:cstheme="minorHAnsi"/>
        </w:rPr>
      </w:pPr>
      <w:r w:rsidRPr="005D6BE0">
        <w:rPr>
          <w:rFonts w:cstheme="minorHAnsi"/>
        </w:rPr>
        <w:t xml:space="preserve">Email: </w:t>
      </w:r>
      <w:r w:rsidR="00B8484F" w:rsidRPr="005D6BE0">
        <w:rPr>
          <w:rFonts w:cstheme="minorHAnsi"/>
        </w:rPr>
        <w:t>sa02908</w:t>
      </w:r>
      <w:r w:rsidRPr="005D6BE0">
        <w:rPr>
          <w:rFonts w:cstheme="minorHAnsi"/>
        </w:rPr>
        <w:t>@st.habib.edu.pk</w:t>
      </w:r>
      <w:r w:rsidRPr="005D6BE0">
        <w:rPr>
          <w:rFonts w:cstheme="minorHAnsi"/>
        </w:rPr>
        <w:br/>
        <w:t xml:space="preserve">Phone no: </w:t>
      </w:r>
      <w:r w:rsidR="00444532" w:rsidRPr="005D6BE0">
        <w:rPr>
          <w:rFonts w:cstheme="minorHAnsi"/>
        </w:rPr>
        <w:t xml:space="preserve">+92 </w:t>
      </w:r>
      <w:r w:rsidR="00B8484F" w:rsidRPr="005D6BE0">
        <w:rPr>
          <w:rFonts w:cstheme="minorHAnsi"/>
        </w:rPr>
        <w:t>3362286024</w:t>
      </w:r>
    </w:p>
    <w:p w:rsidR="00644ACA" w:rsidRPr="005D6BE0" w:rsidRDefault="00E44F8C" w:rsidP="009B764F">
      <w:pPr>
        <w:spacing w:after="0" w:line="240" w:lineRule="auto"/>
        <w:jc w:val="center"/>
        <w:rPr>
          <w:rFonts w:cstheme="minorHAnsi"/>
        </w:rPr>
      </w:pPr>
      <w:hyperlink r:id="rId5" w:history="1">
        <w:r w:rsidR="001311C3" w:rsidRPr="005D6BE0">
          <w:rPr>
            <w:rStyle w:val="Hyperlink"/>
            <w:rFonts w:cstheme="minorHAnsi"/>
          </w:rPr>
          <w:t>https://Github.com/AhsanSN</w:t>
        </w:r>
      </w:hyperlink>
      <w:r w:rsidR="00B66266" w:rsidRPr="005D6BE0">
        <w:rPr>
          <w:rFonts w:cstheme="minorHAnsi"/>
        </w:rPr>
        <w:t xml:space="preserve"> </w:t>
      </w:r>
      <w:r w:rsidR="0048617C" w:rsidRPr="005D6BE0">
        <w:rPr>
          <w:rFonts w:cstheme="minorHAnsi"/>
        </w:rPr>
        <w:t>(5</w:t>
      </w:r>
      <w:r w:rsidR="00543FF1" w:rsidRPr="005D6BE0">
        <w:rPr>
          <w:rFonts w:cstheme="minorHAnsi"/>
        </w:rPr>
        <w:t>0</w:t>
      </w:r>
      <w:r w:rsidR="009D42AD" w:rsidRPr="005D6BE0">
        <w:rPr>
          <w:rFonts w:cstheme="minorHAnsi"/>
        </w:rPr>
        <w:t>+ source repos)</w:t>
      </w:r>
    </w:p>
    <w:p w:rsidR="00C1745B" w:rsidRPr="005D6BE0" w:rsidRDefault="00E44F8C" w:rsidP="009B764F">
      <w:pPr>
        <w:spacing w:after="0" w:line="240" w:lineRule="auto"/>
        <w:jc w:val="center"/>
        <w:rPr>
          <w:rFonts w:cstheme="minorHAnsi"/>
        </w:rPr>
      </w:pPr>
      <w:hyperlink r:id="rId6" w:history="1">
        <w:r w:rsidR="00C1745B" w:rsidRPr="005D6BE0">
          <w:rPr>
            <w:rStyle w:val="Hyperlink"/>
            <w:rFonts w:cstheme="minorHAnsi"/>
          </w:rPr>
          <w:t>http://portfolio.anomoz.com</w:t>
        </w:r>
      </w:hyperlink>
      <w:r w:rsidR="00CD7B72" w:rsidRPr="005D6BE0">
        <w:rPr>
          <w:rFonts w:cstheme="minorHAnsi"/>
        </w:rPr>
        <w:t xml:space="preserve"> (22+ projects)</w:t>
      </w:r>
    </w:p>
    <w:p w:rsidR="00C1745B" w:rsidRPr="005D6BE0" w:rsidRDefault="00C1745B" w:rsidP="009B764F">
      <w:pPr>
        <w:spacing w:after="0" w:line="240" w:lineRule="auto"/>
        <w:jc w:val="center"/>
        <w:rPr>
          <w:rFonts w:cstheme="minorHAnsi"/>
        </w:rPr>
      </w:pPr>
    </w:p>
    <w:p w:rsidR="00254EB2" w:rsidRPr="005D6BE0" w:rsidRDefault="00B8484F" w:rsidP="009B764F">
      <w:pPr>
        <w:spacing w:after="0" w:line="240" w:lineRule="auto"/>
        <w:rPr>
          <w:rFonts w:cstheme="minorHAnsi"/>
        </w:rPr>
      </w:pPr>
      <w:r w:rsidRPr="005D6BE0">
        <w:rPr>
          <w:rFonts w:cstheme="minorHAnsi"/>
        </w:rPr>
        <w:t>R-343, Block 4-A,</w:t>
      </w:r>
    </w:p>
    <w:p w:rsidR="00254EB2" w:rsidRPr="005D6BE0" w:rsidRDefault="00B8484F" w:rsidP="009B764F">
      <w:pPr>
        <w:spacing w:after="0" w:line="240" w:lineRule="auto"/>
        <w:rPr>
          <w:rFonts w:cstheme="minorHAnsi"/>
        </w:rPr>
      </w:pPr>
      <w:r w:rsidRPr="005D6BE0">
        <w:rPr>
          <w:rFonts w:cstheme="minorHAnsi"/>
        </w:rPr>
        <w:t xml:space="preserve">Gulshan-e-Iqbal, </w:t>
      </w:r>
    </w:p>
    <w:p w:rsidR="00C35689" w:rsidRPr="005D6BE0" w:rsidRDefault="00B8484F" w:rsidP="009B764F">
      <w:pPr>
        <w:spacing w:after="0" w:line="240" w:lineRule="auto"/>
        <w:rPr>
          <w:rFonts w:cstheme="minorHAnsi"/>
        </w:rPr>
      </w:pPr>
      <w:r w:rsidRPr="005D6BE0">
        <w:rPr>
          <w:rFonts w:cstheme="minorHAnsi"/>
        </w:rPr>
        <w:t>near Mustafa Masjid, Karachi </w:t>
      </w:r>
    </w:p>
    <w:p w:rsidR="00254EB2" w:rsidRPr="005D6BE0" w:rsidRDefault="008302C2" w:rsidP="009B764F">
      <w:pPr>
        <w:spacing w:after="0" w:line="240" w:lineRule="auto"/>
        <w:rPr>
          <w:rFonts w:cstheme="minorHAnsi"/>
        </w:rPr>
      </w:pPr>
      <w:r w:rsidRPr="005D6BE0">
        <w:rPr>
          <w:rFonts w:cstheme="minorHAnsi"/>
        </w:rPr>
        <w:t>Postal code: 75300</w:t>
      </w:r>
    </w:p>
    <w:p w:rsidR="00092B91" w:rsidRPr="005D6BE0" w:rsidRDefault="00092B91" w:rsidP="009B764F">
      <w:pPr>
        <w:spacing w:after="0" w:line="240" w:lineRule="auto"/>
        <w:rPr>
          <w:rFonts w:cstheme="minorHAnsi"/>
        </w:rPr>
      </w:pPr>
    </w:p>
    <w:p w:rsidR="00C35689" w:rsidRPr="005D6BE0" w:rsidRDefault="005E7D47" w:rsidP="00042FE5">
      <w:pPr>
        <w:spacing w:after="0" w:line="240" w:lineRule="auto"/>
        <w:jc w:val="both"/>
        <w:rPr>
          <w:rFonts w:cstheme="minorHAnsi"/>
          <w:b/>
          <w:bCs/>
        </w:rPr>
      </w:pPr>
      <w:r w:rsidRPr="005D6BE0">
        <w:rPr>
          <w:rFonts w:cstheme="minorHAnsi"/>
          <w:b/>
          <w:bCs/>
        </w:rPr>
        <w:t xml:space="preserve">Education: </w:t>
      </w:r>
    </w:p>
    <w:p w:rsidR="009C3D4E" w:rsidRPr="005D6BE0" w:rsidRDefault="009C3D4E" w:rsidP="00042FE5">
      <w:pPr>
        <w:spacing w:after="0" w:line="240" w:lineRule="auto"/>
        <w:jc w:val="both"/>
        <w:rPr>
          <w:rFonts w:cstheme="minorHAnsi"/>
          <w:b/>
          <w:bCs/>
        </w:rPr>
      </w:pPr>
    </w:p>
    <w:p w:rsidR="00C35689" w:rsidRPr="005D6BE0" w:rsidRDefault="00C35689" w:rsidP="00042F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>Habib University</w:t>
      </w:r>
      <w:r w:rsidRPr="005D6BE0">
        <w:rPr>
          <w:rFonts w:asciiTheme="minorHAnsi" w:hAnsiTheme="minorHAnsi" w:cstheme="minorHAnsi"/>
          <w:sz w:val="22"/>
          <w:szCs w:val="22"/>
        </w:rPr>
        <w:t xml:space="preserve">, School of </w:t>
      </w:r>
      <w:r w:rsidR="00D32DDF" w:rsidRPr="005D6BE0">
        <w:rPr>
          <w:rFonts w:asciiTheme="minorHAnsi" w:hAnsiTheme="minorHAnsi" w:cstheme="minorHAnsi"/>
          <w:sz w:val="22"/>
          <w:szCs w:val="22"/>
        </w:rPr>
        <w:t>Science and Engineering</w:t>
      </w:r>
      <w:r w:rsidRPr="005D6BE0">
        <w:rPr>
          <w:rFonts w:asciiTheme="minorHAnsi" w:hAnsiTheme="minorHAnsi" w:cstheme="minorHAnsi"/>
          <w:sz w:val="22"/>
          <w:szCs w:val="22"/>
        </w:rPr>
        <w:t>, Karachi.</w:t>
      </w:r>
    </w:p>
    <w:p w:rsidR="00C35689" w:rsidRPr="005D6BE0" w:rsidRDefault="00155C13" w:rsidP="00042FE5">
      <w:pPr>
        <w:pStyle w:val="ListParagraph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sz w:val="22"/>
          <w:szCs w:val="22"/>
        </w:rPr>
        <w:t>Bachelor in</w:t>
      </w:r>
      <w:r w:rsidR="008402A8" w:rsidRPr="005D6BE0">
        <w:rPr>
          <w:rFonts w:asciiTheme="minorHAnsi" w:hAnsiTheme="minorHAnsi" w:cstheme="minorHAnsi"/>
          <w:sz w:val="22"/>
          <w:szCs w:val="22"/>
        </w:rPr>
        <w:t xml:space="preserve"> </w:t>
      </w:r>
      <w:r w:rsidR="00F918ED" w:rsidRPr="005D6BE0">
        <w:rPr>
          <w:rFonts w:asciiTheme="minorHAnsi" w:hAnsiTheme="minorHAnsi" w:cstheme="minorHAnsi"/>
          <w:sz w:val="22"/>
          <w:szCs w:val="22"/>
        </w:rPr>
        <w:t xml:space="preserve">Science </w:t>
      </w:r>
      <w:r w:rsidR="008402A8" w:rsidRPr="005D6BE0">
        <w:rPr>
          <w:rFonts w:asciiTheme="minorHAnsi" w:hAnsiTheme="minorHAnsi" w:cstheme="minorHAnsi"/>
          <w:sz w:val="22"/>
          <w:szCs w:val="22"/>
        </w:rPr>
        <w:t>(BS</w:t>
      </w:r>
      <w:r w:rsidR="00C35689" w:rsidRPr="005D6BE0">
        <w:rPr>
          <w:rFonts w:asciiTheme="minorHAnsi" w:hAnsiTheme="minorHAnsi" w:cstheme="minorHAnsi"/>
          <w:sz w:val="22"/>
          <w:szCs w:val="22"/>
        </w:rPr>
        <w:t xml:space="preserve">), </w:t>
      </w:r>
      <w:r w:rsidR="006342A4" w:rsidRPr="005D6BE0">
        <w:rPr>
          <w:rFonts w:asciiTheme="minorHAnsi" w:hAnsiTheme="minorHAnsi" w:cstheme="minorHAnsi"/>
          <w:i/>
          <w:iCs/>
          <w:sz w:val="22"/>
          <w:szCs w:val="22"/>
        </w:rPr>
        <w:t>Computer Science</w:t>
      </w:r>
      <w:r w:rsidR="00C35689" w:rsidRPr="005D6BE0">
        <w:rPr>
          <w:rFonts w:asciiTheme="minorHAnsi" w:hAnsiTheme="minorHAnsi" w:cstheme="minorHAnsi"/>
          <w:sz w:val="22"/>
          <w:szCs w:val="22"/>
        </w:rPr>
        <w:t xml:space="preserve">. Expected May </w:t>
      </w:r>
      <w:r w:rsidR="00D32DDF" w:rsidRPr="005D6BE0">
        <w:rPr>
          <w:rFonts w:asciiTheme="minorHAnsi" w:hAnsiTheme="minorHAnsi" w:cstheme="minorHAnsi"/>
          <w:sz w:val="22"/>
          <w:szCs w:val="22"/>
        </w:rPr>
        <w:t>2020</w:t>
      </w:r>
      <w:r w:rsidR="00C35689" w:rsidRPr="005D6BE0">
        <w:rPr>
          <w:rFonts w:asciiTheme="minorHAnsi" w:hAnsiTheme="minorHAnsi" w:cstheme="minorHAnsi"/>
          <w:sz w:val="22"/>
          <w:szCs w:val="22"/>
        </w:rPr>
        <w:t>.</w:t>
      </w:r>
    </w:p>
    <w:p w:rsidR="00C35689" w:rsidRPr="005D6BE0" w:rsidRDefault="00E55EA1" w:rsidP="00042FE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D6BE0">
        <w:rPr>
          <w:rFonts w:asciiTheme="minorHAnsi" w:hAnsiTheme="minorHAnsi" w:cstheme="minorHAnsi"/>
          <w:b/>
          <w:bCs/>
          <w:sz w:val="22"/>
          <w:szCs w:val="22"/>
        </w:rPr>
        <w:t>Adamjee</w:t>
      </w:r>
      <w:proofErr w:type="spellEnd"/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Govt. Science College</w:t>
      </w:r>
      <w:r w:rsidR="00C35689" w:rsidRPr="005D6BE0">
        <w:rPr>
          <w:rFonts w:asciiTheme="minorHAnsi" w:hAnsiTheme="minorHAnsi" w:cstheme="minorHAnsi"/>
          <w:sz w:val="22"/>
          <w:szCs w:val="22"/>
        </w:rPr>
        <w:t>, Karachi</w:t>
      </w:r>
    </w:p>
    <w:p w:rsidR="00C35689" w:rsidRPr="005D6BE0" w:rsidRDefault="00E55EA1" w:rsidP="00042FE5">
      <w:pPr>
        <w:pStyle w:val="ListParagraph"/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sz w:val="22"/>
          <w:szCs w:val="22"/>
        </w:rPr>
        <w:t>BIEK</w:t>
      </w:r>
      <w:r w:rsidR="00C35689" w:rsidRPr="005D6BE0">
        <w:rPr>
          <w:rFonts w:asciiTheme="minorHAnsi" w:hAnsiTheme="minorHAnsi" w:cstheme="minorHAnsi"/>
          <w:sz w:val="22"/>
          <w:szCs w:val="22"/>
        </w:rPr>
        <w:t>. Pre Eng</w:t>
      </w:r>
      <w:r w:rsidRPr="005D6BE0">
        <w:rPr>
          <w:rFonts w:asciiTheme="minorHAnsi" w:hAnsiTheme="minorHAnsi" w:cstheme="minorHAnsi"/>
          <w:sz w:val="22"/>
          <w:szCs w:val="22"/>
        </w:rPr>
        <w:t>ineering - Graduated August 2016</w:t>
      </w:r>
    </w:p>
    <w:p w:rsidR="00C35689" w:rsidRPr="005D6BE0" w:rsidRDefault="00E55EA1" w:rsidP="009B764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>Karachi Public</w:t>
      </w:r>
      <w:r w:rsidR="00C35689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School</w:t>
      </w:r>
      <w:r w:rsidR="00C35689" w:rsidRPr="005D6BE0">
        <w:rPr>
          <w:rFonts w:asciiTheme="minorHAnsi" w:hAnsiTheme="minorHAnsi" w:cstheme="minorHAnsi"/>
          <w:sz w:val="22"/>
          <w:szCs w:val="22"/>
        </w:rPr>
        <w:t>, Karachi.</w:t>
      </w:r>
    </w:p>
    <w:p w:rsidR="004D3830" w:rsidRPr="005D6BE0" w:rsidRDefault="003F7C6B" w:rsidP="004D3830">
      <w:pPr>
        <w:spacing w:line="240" w:lineRule="auto"/>
        <w:ind w:firstLine="720"/>
        <w:jc w:val="both"/>
        <w:rPr>
          <w:rFonts w:cstheme="minorHAnsi"/>
        </w:rPr>
      </w:pPr>
      <w:r w:rsidRPr="005D6BE0">
        <w:rPr>
          <w:rFonts w:cstheme="minorHAnsi"/>
        </w:rPr>
        <w:t>Computer</w:t>
      </w:r>
      <w:r w:rsidR="00C35689" w:rsidRPr="005D6BE0">
        <w:rPr>
          <w:rFonts w:cstheme="minorHAnsi"/>
        </w:rPr>
        <w:t xml:space="preserve"> Science - Graduated August </w:t>
      </w:r>
      <w:r w:rsidR="000C3DDA" w:rsidRPr="005D6BE0">
        <w:rPr>
          <w:rFonts w:cstheme="minorHAnsi"/>
        </w:rPr>
        <w:t>2014</w:t>
      </w:r>
      <w:r w:rsidR="00C35689" w:rsidRPr="005D6BE0">
        <w:rPr>
          <w:rFonts w:cstheme="minorHAnsi"/>
        </w:rPr>
        <w:t>.</w:t>
      </w:r>
    </w:p>
    <w:p w:rsidR="00CA1A59" w:rsidRPr="005D6BE0" w:rsidRDefault="00C35689" w:rsidP="00042FE5">
      <w:pPr>
        <w:spacing w:after="0" w:line="240" w:lineRule="auto"/>
        <w:jc w:val="both"/>
        <w:rPr>
          <w:rFonts w:cstheme="minorHAnsi"/>
          <w:b/>
          <w:bCs/>
        </w:rPr>
      </w:pPr>
      <w:r w:rsidRPr="005D6BE0">
        <w:rPr>
          <w:rFonts w:cstheme="minorHAnsi"/>
          <w:b/>
          <w:bCs/>
        </w:rPr>
        <w:t>Honors:</w:t>
      </w:r>
    </w:p>
    <w:p w:rsidR="009C3D4E" w:rsidRPr="005D6BE0" w:rsidRDefault="009C3D4E" w:rsidP="00042FE5">
      <w:pPr>
        <w:spacing w:after="0" w:line="240" w:lineRule="auto"/>
        <w:jc w:val="both"/>
        <w:rPr>
          <w:rFonts w:cstheme="minorHAnsi"/>
        </w:rPr>
      </w:pPr>
    </w:p>
    <w:p w:rsidR="00137E29" w:rsidRPr="005D6BE0" w:rsidRDefault="00137E29" w:rsidP="00042FE5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b/>
          <w:sz w:val="22"/>
          <w:szCs w:val="22"/>
        </w:rPr>
        <w:t>HU TOPS Scholarship</w:t>
      </w:r>
      <w:r w:rsidRPr="005D6BE0">
        <w:rPr>
          <w:rFonts w:asciiTheme="minorHAnsi" w:hAnsiTheme="minorHAnsi" w:cstheme="minorHAnsi"/>
          <w:sz w:val="22"/>
          <w:szCs w:val="22"/>
        </w:rPr>
        <w:t xml:space="preserve"> (2016)</w:t>
      </w:r>
      <w:r w:rsidR="00516665" w:rsidRPr="005D6BE0">
        <w:rPr>
          <w:rFonts w:asciiTheme="minorHAnsi" w:hAnsiTheme="minorHAnsi" w:cstheme="minorHAnsi"/>
          <w:sz w:val="22"/>
          <w:szCs w:val="22"/>
        </w:rPr>
        <w:t xml:space="preserve"> – Habib University (2016)</w:t>
      </w:r>
    </w:p>
    <w:p w:rsidR="009B764F" w:rsidRPr="005D6BE0" w:rsidRDefault="00A62371" w:rsidP="00042FE5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D6BE0">
        <w:rPr>
          <w:rFonts w:asciiTheme="minorHAnsi" w:hAnsiTheme="minorHAnsi" w:cstheme="minorHAnsi"/>
          <w:b/>
          <w:sz w:val="22"/>
          <w:szCs w:val="22"/>
        </w:rPr>
        <w:t xml:space="preserve">Achievement Award </w:t>
      </w:r>
      <w:r w:rsidR="00666450" w:rsidRPr="005D6BE0">
        <w:rPr>
          <w:rFonts w:asciiTheme="minorHAnsi" w:hAnsiTheme="minorHAnsi" w:cstheme="minorHAnsi"/>
          <w:sz w:val="22"/>
          <w:szCs w:val="22"/>
        </w:rPr>
        <w:t xml:space="preserve">– Merit n Merit Educational Institute </w:t>
      </w:r>
      <w:r w:rsidRPr="005D6BE0">
        <w:rPr>
          <w:rFonts w:asciiTheme="minorHAnsi" w:hAnsiTheme="minorHAnsi" w:cstheme="minorHAnsi"/>
          <w:b/>
          <w:sz w:val="22"/>
          <w:szCs w:val="22"/>
        </w:rPr>
        <w:t>(</w:t>
      </w:r>
      <w:r w:rsidRPr="005D6BE0">
        <w:rPr>
          <w:rFonts w:asciiTheme="minorHAnsi" w:hAnsiTheme="minorHAnsi" w:cstheme="minorHAnsi"/>
          <w:sz w:val="22"/>
          <w:szCs w:val="22"/>
        </w:rPr>
        <w:t>2015</w:t>
      </w:r>
      <w:r w:rsidRPr="005D6BE0">
        <w:rPr>
          <w:rFonts w:asciiTheme="minorHAnsi" w:hAnsiTheme="minorHAnsi" w:cstheme="minorHAnsi"/>
          <w:b/>
          <w:sz w:val="22"/>
          <w:szCs w:val="22"/>
        </w:rPr>
        <w:t>)</w:t>
      </w:r>
    </w:p>
    <w:p w:rsidR="00042FE5" w:rsidRPr="005D6BE0" w:rsidRDefault="00042FE5" w:rsidP="00042FE5">
      <w:pPr>
        <w:pStyle w:val="ListParagraph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8923D9" w:rsidRPr="005D6BE0" w:rsidRDefault="007B64B8" w:rsidP="00F2790C">
      <w:pPr>
        <w:spacing w:after="0" w:line="240" w:lineRule="auto"/>
        <w:rPr>
          <w:rFonts w:cstheme="minorHAnsi"/>
        </w:rPr>
      </w:pPr>
      <w:r w:rsidRPr="005D6BE0">
        <w:rPr>
          <w:rFonts w:cstheme="minorHAnsi"/>
          <w:b/>
          <w:bCs/>
        </w:rPr>
        <w:t>Work</w:t>
      </w:r>
      <w:r w:rsidR="00960597" w:rsidRPr="005D6BE0">
        <w:rPr>
          <w:rFonts w:cstheme="minorHAnsi"/>
          <w:b/>
          <w:bCs/>
        </w:rPr>
        <w:t xml:space="preserve"> </w:t>
      </w:r>
      <w:r w:rsidR="00C35689" w:rsidRPr="005D6BE0">
        <w:rPr>
          <w:rFonts w:cstheme="minorHAnsi"/>
          <w:b/>
          <w:bCs/>
        </w:rPr>
        <w:t>Experience:</w:t>
      </w:r>
      <w:r w:rsidR="00C35689" w:rsidRPr="005D6BE0">
        <w:rPr>
          <w:rFonts w:cstheme="minorHAnsi"/>
        </w:rPr>
        <w:t xml:space="preserve"> </w:t>
      </w:r>
    </w:p>
    <w:p w:rsidR="009C3D4E" w:rsidRPr="005D6BE0" w:rsidRDefault="009C3D4E" w:rsidP="00F2790C">
      <w:pPr>
        <w:spacing w:after="0" w:line="240" w:lineRule="auto"/>
        <w:rPr>
          <w:rFonts w:cstheme="minorHAnsi"/>
          <w:b/>
          <w:bCs/>
        </w:rPr>
      </w:pPr>
    </w:p>
    <w:p w:rsidR="008923D9" w:rsidRPr="005D6BE0" w:rsidRDefault="00452C56" w:rsidP="008923D9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B74262">
        <w:rPr>
          <w:rFonts w:asciiTheme="minorHAnsi" w:hAnsiTheme="minorHAnsi" w:cstheme="minorHAnsi"/>
          <w:b/>
          <w:bCs/>
          <w:sz w:val="22"/>
        </w:rPr>
        <w:t>Teaching Assistant</w:t>
      </w:r>
      <w:r w:rsidR="008923D9" w:rsidRPr="00B74262">
        <w:rPr>
          <w:rFonts w:asciiTheme="minorHAnsi" w:hAnsiTheme="minorHAnsi" w:cstheme="minorHAnsi"/>
          <w:b/>
          <w:bCs/>
          <w:sz w:val="22"/>
        </w:rPr>
        <w:t xml:space="preserve"> </w:t>
      </w:r>
      <w:r w:rsidR="008923D9" w:rsidRPr="005D6BE0">
        <w:rPr>
          <w:rFonts w:asciiTheme="minorHAnsi" w:hAnsiTheme="minorHAnsi" w:cstheme="minorHAnsi"/>
          <w:sz w:val="22"/>
          <w:szCs w:val="22"/>
        </w:rPr>
        <w:t xml:space="preserve">– </w:t>
      </w:r>
      <w:r w:rsidRPr="005D6BE0">
        <w:rPr>
          <w:rFonts w:asciiTheme="minorHAnsi" w:hAnsiTheme="minorHAnsi" w:cstheme="minorHAnsi"/>
          <w:sz w:val="22"/>
          <w:szCs w:val="22"/>
        </w:rPr>
        <w:t>Programming Fundamentals (</w:t>
      </w:r>
      <w:r w:rsidR="009323E7" w:rsidRPr="005D6BE0">
        <w:rPr>
          <w:rFonts w:asciiTheme="minorHAnsi" w:hAnsiTheme="minorHAnsi" w:cstheme="minorHAnsi"/>
          <w:sz w:val="22"/>
          <w:szCs w:val="22"/>
        </w:rPr>
        <w:t>1</w:t>
      </w:r>
      <w:r w:rsidR="009323E7" w:rsidRPr="005D6BE0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="009323E7" w:rsidRPr="005D6BE0">
        <w:rPr>
          <w:rFonts w:asciiTheme="minorHAnsi" w:hAnsiTheme="minorHAnsi" w:cstheme="minorHAnsi"/>
          <w:sz w:val="22"/>
          <w:szCs w:val="22"/>
        </w:rPr>
        <w:t xml:space="preserve"> Oct</w:t>
      </w:r>
      <w:r w:rsidR="00895092" w:rsidRPr="005D6BE0">
        <w:rPr>
          <w:rFonts w:asciiTheme="minorHAnsi" w:hAnsiTheme="minorHAnsi" w:cstheme="minorHAnsi"/>
          <w:sz w:val="22"/>
          <w:szCs w:val="22"/>
        </w:rPr>
        <w:t xml:space="preserve"> - Present</w:t>
      </w:r>
      <w:r w:rsidRPr="005D6BE0">
        <w:rPr>
          <w:rFonts w:asciiTheme="minorHAnsi" w:hAnsiTheme="minorHAnsi" w:cstheme="minorHAnsi"/>
          <w:sz w:val="22"/>
          <w:szCs w:val="22"/>
        </w:rPr>
        <w:t>)</w:t>
      </w:r>
    </w:p>
    <w:p w:rsidR="00516A6A" w:rsidRPr="005D6BE0" w:rsidRDefault="00895092" w:rsidP="00251A78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D6BE0">
        <w:rPr>
          <w:rFonts w:asciiTheme="minorHAnsi" w:hAnsiTheme="minorHAnsi" w:cstheme="minorHAnsi"/>
          <w:sz w:val="22"/>
          <w:szCs w:val="22"/>
        </w:rPr>
        <w:t>Providing teaching assistant</w:t>
      </w:r>
      <w:r w:rsidR="00516A6A" w:rsidRPr="005D6BE0">
        <w:rPr>
          <w:rFonts w:asciiTheme="minorHAnsi" w:hAnsiTheme="minorHAnsi" w:cstheme="minorHAnsi"/>
          <w:sz w:val="22"/>
          <w:szCs w:val="22"/>
        </w:rPr>
        <w:t xml:space="preserve"> to students in Labs and EHSAS Hours.</w:t>
      </w:r>
    </w:p>
    <w:p w:rsidR="00452C56" w:rsidRPr="005D6BE0" w:rsidRDefault="00452C56" w:rsidP="00452C5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proofErr w:type="spellStart"/>
      <w:r w:rsidRPr="00B74262">
        <w:rPr>
          <w:rFonts w:asciiTheme="minorHAnsi" w:hAnsiTheme="minorHAnsi" w:cstheme="minorHAnsi"/>
          <w:b/>
          <w:bCs/>
          <w:sz w:val="22"/>
        </w:rPr>
        <w:t>Trashit</w:t>
      </w:r>
      <w:proofErr w:type="spellEnd"/>
      <w:r w:rsidR="004F72A5" w:rsidRPr="00B74262">
        <w:rPr>
          <w:rFonts w:asciiTheme="minorHAnsi" w:hAnsiTheme="minorHAnsi" w:cstheme="minorHAnsi"/>
          <w:b/>
          <w:bCs/>
          <w:sz w:val="22"/>
        </w:rPr>
        <w:t xml:space="preserve"> 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Pr="005D6BE0">
        <w:rPr>
          <w:rFonts w:asciiTheme="minorHAnsi" w:hAnsiTheme="minorHAnsi" w:cstheme="minorHAnsi"/>
          <w:i/>
          <w:sz w:val="22"/>
          <w:szCs w:val="22"/>
        </w:rPr>
        <w:t>Intern</w:t>
      </w:r>
      <w:r w:rsidRPr="005D6BE0">
        <w:rPr>
          <w:rFonts w:asciiTheme="minorHAnsi" w:hAnsiTheme="minorHAnsi" w:cstheme="minorHAnsi"/>
          <w:sz w:val="22"/>
          <w:szCs w:val="22"/>
        </w:rPr>
        <w:t xml:space="preserve"> – Full Stack Developer</w:t>
      </w:r>
      <w:r w:rsidR="00E41293" w:rsidRPr="005D6BE0">
        <w:rPr>
          <w:rFonts w:asciiTheme="minorHAnsi" w:hAnsiTheme="minorHAnsi" w:cstheme="minorHAnsi"/>
          <w:sz w:val="22"/>
          <w:szCs w:val="22"/>
        </w:rPr>
        <w:t xml:space="preserve"> (</w:t>
      </w:r>
      <w:r w:rsidR="003B5581" w:rsidRPr="005D6BE0">
        <w:rPr>
          <w:rFonts w:asciiTheme="minorHAnsi" w:hAnsiTheme="minorHAnsi" w:cstheme="minorHAnsi"/>
          <w:sz w:val="22"/>
          <w:szCs w:val="22"/>
        </w:rPr>
        <w:t>13</w:t>
      </w:r>
      <w:r w:rsidR="003B5581" w:rsidRPr="005D6BE0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3B5581" w:rsidRPr="005D6BE0">
        <w:rPr>
          <w:rFonts w:asciiTheme="minorHAnsi" w:hAnsiTheme="minorHAnsi" w:cstheme="minorHAnsi"/>
          <w:sz w:val="22"/>
          <w:szCs w:val="22"/>
        </w:rPr>
        <w:t xml:space="preserve"> August 2018 – 9</w:t>
      </w:r>
      <w:r w:rsidR="003B5581" w:rsidRPr="005D6BE0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3B5581" w:rsidRPr="005D6BE0">
        <w:rPr>
          <w:rFonts w:asciiTheme="minorHAnsi" w:hAnsiTheme="minorHAnsi" w:cstheme="minorHAnsi"/>
          <w:sz w:val="22"/>
          <w:szCs w:val="22"/>
        </w:rPr>
        <w:t xml:space="preserve"> Nov 2018</w:t>
      </w:r>
      <w:r w:rsidR="00E41293" w:rsidRPr="005D6BE0">
        <w:rPr>
          <w:rFonts w:asciiTheme="minorHAnsi" w:hAnsiTheme="minorHAnsi" w:cstheme="minorHAnsi"/>
          <w:sz w:val="22"/>
          <w:szCs w:val="22"/>
        </w:rPr>
        <w:t>)</w:t>
      </w:r>
    </w:p>
    <w:p w:rsidR="00452C56" w:rsidRPr="005D6BE0" w:rsidRDefault="00452C56" w:rsidP="00452C56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D6BE0">
        <w:rPr>
          <w:rFonts w:asciiTheme="minorHAnsi" w:hAnsiTheme="minorHAnsi" w:cstheme="minorHAnsi"/>
          <w:sz w:val="22"/>
          <w:szCs w:val="22"/>
        </w:rPr>
        <w:t>Developed a mobile app ‘</w:t>
      </w:r>
      <w:proofErr w:type="spellStart"/>
      <w:r w:rsidRPr="005D6BE0">
        <w:rPr>
          <w:rFonts w:asciiTheme="minorHAnsi" w:hAnsiTheme="minorHAnsi" w:cstheme="minorHAnsi"/>
          <w:sz w:val="22"/>
          <w:szCs w:val="22"/>
        </w:rPr>
        <w:t>Trashit</w:t>
      </w:r>
      <w:proofErr w:type="spellEnd"/>
      <w:r w:rsidRPr="005D6BE0">
        <w:rPr>
          <w:rFonts w:asciiTheme="minorHAnsi" w:hAnsiTheme="minorHAnsi" w:cstheme="minorHAnsi"/>
          <w:sz w:val="22"/>
          <w:szCs w:val="22"/>
        </w:rPr>
        <w:t xml:space="preserve"> Go’.</w:t>
      </w:r>
    </w:p>
    <w:p w:rsidR="00452C56" w:rsidRPr="005D6BE0" w:rsidRDefault="00452C56" w:rsidP="00452C56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D6BE0">
        <w:rPr>
          <w:rFonts w:asciiTheme="minorHAnsi" w:hAnsiTheme="minorHAnsi" w:cstheme="minorHAnsi"/>
          <w:sz w:val="22"/>
          <w:szCs w:val="22"/>
        </w:rPr>
        <w:t>Developed a plugin ‘Hashtag Detector’</w:t>
      </w:r>
      <w:r w:rsidR="00040178" w:rsidRPr="005D6BE0">
        <w:rPr>
          <w:rFonts w:asciiTheme="minorHAnsi" w:hAnsiTheme="minorHAnsi" w:cstheme="minorHAnsi"/>
          <w:sz w:val="22"/>
          <w:szCs w:val="22"/>
        </w:rPr>
        <w:t xml:space="preserve"> for Instagram Marketing using Insta</w:t>
      </w:r>
      <w:r w:rsidR="00C45A49" w:rsidRPr="005D6BE0">
        <w:rPr>
          <w:rFonts w:asciiTheme="minorHAnsi" w:hAnsiTheme="minorHAnsi" w:cstheme="minorHAnsi"/>
          <w:sz w:val="22"/>
          <w:szCs w:val="22"/>
        </w:rPr>
        <w:t>gram APIs</w:t>
      </w:r>
      <w:r w:rsidR="00040178" w:rsidRPr="005D6BE0">
        <w:rPr>
          <w:rFonts w:asciiTheme="minorHAnsi" w:hAnsiTheme="minorHAnsi" w:cstheme="minorHAnsi"/>
          <w:sz w:val="22"/>
          <w:szCs w:val="22"/>
        </w:rPr>
        <w:t>.</w:t>
      </w:r>
    </w:p>
    <w:p w:rsidR="00452C56" w:rsidRPr="005D6BE0" w:rsidRDefault="00452C56" w:rsidP="00452C5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B74262">
        <w:rPr>
          <w:rFonts w:asciiTheme="minorHAnsi" w:hAnsiTheme="minorHAnsi" w:cstheme="minorHAnsi"/>
          <w:b/>
          <w:bCs/>
          <w:sz w:val="22"/>
        </w:rPr>
        <w:t xml:space="preserve">Fixit School 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– </w:t>
      </w:r>
      <w:r w:rsidRPr="005D6BE0">
        <w:rPr>
          <w:rFonts w:asciiTheme="minorHAnsi" w:hAnsiTheme="minorHAnsi" w:cstheme="minorHAnsi"/>
          <w:i/>
          <w:sz w:val="22"/>
          <w:szCs w:val="22"/>
        </w:rPr>
        <w:t>Intern</w:t>
      </w:r>
      <w:r w:rsidRPr="005D6BE0">
        <w:rPr>
          <w:rFonts w:asciiTheme="minorHAnsi" w:hAnsiTheme="minorHAnsi" w:cstheme="minorHAnsi"/>
          <w:sz w:val="22"/>
          <w:szCs w:val="22"/>
        </w:rPr>
        <w:t xml:space="preserve"> – Programming Instructor (2018) – Duration 1.5 months.</w:t>
      </w:r>
    </w:p>
    <w:p w:rsidR="00452C56" w:rsidRPr="005D6BE0" w:rsidRDefault="00452C56" w:rsidP="00452C56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5D6BE0">
        <w:rPr>
          <w:rFonts w:asciiTheme="minorHAnsi" w:hAnsiTheme="minorHAnsi" w:cstheme="minorHAnsi"/>
          <w:sz w:val="22"/>
          <w:szCs w:val="22"/>
        </w:rPr>
        <w:t>Taught programming on Scratch to the students aged 12.</w:t>
      </w:r>
    </w:p>
    <w:p w:rsidR="00960597" w:rsidRPr="005D6BE0" w:rsidRDefault="007F69CA" w:rsidP="00042FE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Karachi Civic Innovation Lab – </w:t>
      </w:r>
      <w:r w:rsidRPr="005D6BE0">
        <w:rPr>
          <w:rFonts w:asciiTheme="minorHAnsi" w:hAnsiTheme="minorHAnsi" w:cstheme="minorHAnsi"/>
          <w:i/>
          <w:sz w:val="22"/>
          <w:szCs w:val="22"/>
        </w:rPr>
        <w:t>Intern</w:t>
      </w:r>
      <w:r w:rsidRPr="005D6BE0">
        <w:rPr>
          <w:rFonts w:asciiTheme="minorHAnsi" w:hAnsiTheme="minorHAnsi" w:cstheme="minorHAnsi"/>
          <w:sz w:val="22"/>
          <w:szCs w:val="22"/>
        </w:rPr>
        <w:t xml:space="preserve"> </w:t>
      </w:r>
      <w:r w:rsidR="00151020" w:rsidRPr="005D6BE0">
        <w:rPr>
          <w:rFonts w:asciiTheme="minorHAnsi" w:hAnsiTheme="minorHAnsi" w:cstheme="minorHAnsi"/>
          <w:sz w:val="22"/>
          <w:szCs w:val="22"/>
        </w:rPr>
        <w:t>–</w:t>
      </w:r>
      <w:r w:rsidRPr="005D6BE0">
        <w:rPr>
          <w:rFonts w:asciiTheme="minorHAnsi" w:hAnsiTheme="minorHAnsi" w:cstheme="minorHAnsi"/>
          <w:sz w:val="22"/>
          <w:szCs w:val="22"/>
        </w:rPr>
        <w:t xml:space="preserve"> </w:t>
      </w:r>
      <w:r w:rsidR="00151020" w:rsidRPr="005D6BE0">
        <w:rPr>
          <w:rFonts w:asciiTheme="minorHAnsi" w:hAnsiTheme="minorHAnsi" w:cstheme="minorHAnsi"/>
          <w:sz w:val="22"/>
          <w:szCs w:val="22"/>
        </w:rPr>
        <w:t xml:space="preserve">Pakistan Innovation Foundation </w:t>
      </w:r>
      <w:r w:rsidRPr="005D6BE0">
        <w:rPr>
          <w:rFonts w:asciiTheme="minorHAnsi" w:hAnsiTheme="minorHAnsi" w:cstheme="minorHAnsi"/>
          <w:sz w:val="22"/>
          <w:szCs w:val="22"/>
        </w:rPr>
        <w:t>(2017)</w:t>
      </w:r>
      <w:r w:rsidR="00960597" w:rsidRPr="005D6BE0">
        <w:rPr>
          <w:rFonts w:asciiTheme="minorHAnsi" w:hAnsiTheme="minorHAnsi" w:cstheme="minorHAnsi"/>
          <w:sz w:val="22"/>
          <w:szCs w:val="22"/>
        </w:rPr>
        <w:t xml:space="preserve"> – Duration 2 months.</w:t>
      </w:r>
    </w:p>
    <w:p w:rsidR="00960597" w:rsidRPr="005D6BE0" w:rsidRDefault="00960597" w:rsidP="00960597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sz w:val="22"/>
          <w:szCs w:val="22"/>
        </w:rPr>
        <w:t>Initiated ‘The Waste Food Project’</w:t>
      </w:r>
      <w:r w:rsidR="00024CFC" w:rsidRPr="005D6BE0">
        <w:rPr>
          <w:rFonts w:asciiTheme="minorHAnsi" w:hAnsiTheme="minorHAnsi" w:cstheme="minorHAnsi"/>
          <w:sz w:val="22"/>
          <w:szCs w:val="22"/>
        </w:rPr>
        <w:t>, created website and fb page. Did marketing, talked to all the relevant NGOs</w:t>
      </w:r>
      <w:r w:rsidR="00C81AA7" w:rsidRPr="005D6BE0">
        <w:rPr>
          <w:rFonts w:asciiTheme="minorHAnsi" w:hAnsiTheme="minorHAnsi" w:cstheme="minorHAnsi"/>
          <w:sz w:val="22"/>
          <w:szCs w:val="22"/>
        </w:rPr>
        <w:t>.</w:t>
      </w:r>
      <w:r w:rsidR="00024CFC" w:rsidRPr="005D6BE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24CFC" w:rsidRPr="005D6BE0" w:rsidRDefault="00960597" w:rsidP="00A5342B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Cs/>
          <w:sz w:val="22"/>
          <w:szCs w:val="22"/>
        </w:rPr>
      </w:pPr>
      <w:r w:rsidRPr="005D6BE0">
        <w:rPr>
          <w:rFonts w:asciiTheme="minorHAnsi" w:hAnsiTheme="minorHAnsi" w:cstheme="minorHAnsi"/>
          <w:sz w:val="22"/>
          <w:szCs w:val="22"/>
        </w:rPr>
        <w:t xml:space="preserve">Website: </w:t>
      </w:r>
      <w:hyperlink r:id="rId7" w:history="1">
        <w:r w:rsidRPr="005D6BE0">
          <w:rPr>
            <w:rStyle w:val="Hyperlink"/>
            <w:rFonts w:asciiTheme="minorHAnsi" w:hAnsiTheme="minorHAnsi" w:cstheme="minorHAnsi"/>
            <w:sz w:val="22"/>
            <w:szCs w:val="22"/>
          </w:rPr>
          <w:t>http://thewastefoodproject.com</w:t>
        </w:r>
      </w:hyperlink>
      <w:r w:rsidR="00E25343" w:rsidRPr="005D6BE0">
        <w:rPr>
          <w:rStyle w:val="Hyperlink"/>
          <w:rFonts w:asciiTheme="minorHAnsi" w:hAnsiTheme="minorHAnsi" w:cstheme="minorHAnsi"/>
          <w:sz w:val="22"/>
          <w:szCs w:val="22"/>
        </w:rPr>
        <w:t xml:space="preserve"> </w:t>
      </w:r>
      <w:r w:rsidR="00E25343" w:rsidRPr="005D6BE0">
        <w:rPr>
          <w:rFonts w:asciiTheme="minorHAnsi" w:hAnsiTheme="minorHAnsi" w:cstheme="minorHAnsi"/>
          <w:sz w:val="22"/>
          <w:szCs w:val="22"/>
        </w:rPr>
        <w:t>[domain expired],</w:t>
      </w:r>
      <w:r w:rsidR="007F69CA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4497F" w:rsidRPr="005D6BE0">
        <w:rPr>
          <w:rFonts w:asciiTheme="minorHAnsi" w:hAnsiTheme="minorHAnsi" w:cstheme="minorHAnsi"/>
          <w:bCs/>
          <w:sz w:val="22"/>
          <w:szCs w:val="22"/>
        </w:rPr>
        <w:t xml:space="preserve">Fb link: </w:t>
      </w:r>
      <w:hyperlink r:id="rId8" w:history="1">
        <w:r w:rsidR="00024CFC" w:rsidRPr="005D6BE0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https://www.facebook.com/thewastefoodproject</w:t>
        </w:r>
      </w:hyperlink>
      <w:r w:rsidR="00024CFC" w:rsidRPr="005D6BE0">
        <w:rPr>
          <w:rFonts w:asciiTheme="minorHAnsi" w:hAnsiTheme="minorHAnsi" w:cstheme="minorHAnsi"/>
          <w:bCs/>
          <w:sz w:val="22"/>
          <w:szCs w:val="22"/>
        </w:rPr>
        <w:t>.</w:t>
      </w:r>
    </w:p>
    <w:p w:rsidR="007B64B8" w:rsidRPr="005D6BE0" w:rsidRDefault="007B64B8" w:rsidP="007B64B8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ROAR’18 – </w:t>
      </w:r>
      <w:r w:rsidRPr="005D6BE0">
        <w:rPr>
          <w:rFonts w:asciiTheme="minorHAnsi" w:hAnsiTheme="minorHAnsi" w:cstheme="minorHAnsi"/>
          <w:i/>
          <w:sz w:val="22"/>
          <w:szCs w:val="22"/>
        </w:rPr>
        <w:t>Team Lead</w:t>
      </w:r>
      <w:r w:rsidRPr="005D6BE0">
        <w:rPr>
          <w:rFonts w:asciiTheme="minorHAnsi" w:hAnsiTheme="minorHAnsi" w:cstheme="minorHAnsi"/>
          <w:sz w:val="22"/>
          <w:szCs w:val="22"/>
        </w:rPr>
        <w:t xml:space="preserve"> – Brain Busters – Habib University (2017)</w:t>
      </w:r>
    </w:p>
    <w:p w:rsidR="007B64B8" w:rsidRPr="005D6BE0" w:rsidRDefault="007B64B8" w:rsidP="007B64B8">
      <w:pPr>
        <w:pStyle w:val="ListParagraph"/>
        <w:numPr>
          <w:ilvl w:val="1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sz w:val="22"/>
          <w:szCs w:val="22"/>
        </w:rPr>
        <w:t>Managed a team of 2 people to manage logistics and the event.</w:t>
      </w:r>
    </w:p>
    <w:p w:rsidR="00620375" w:rsidRPr="005D6BE0" w:rsidRDefault="00620375" w:rsidP="001A075C">
      <w:pPr>
        <w:spacing w:line="240" w:lineRule="auto"/>
        <w:rPr>
          <w:rFonts w:cstheme="minorHAnsi"/>
          <w:b/>
          <w:bCs/>
        </w:rPr>
      </w:pPr>
    </w:p>
    <w:p w:rsidR="004D3940" w:rsidRPr="005D6BE0" w:rsidRDefault="007B64B8" w:rsidP="001A075C">
      <w:pPr>
        <w:spacing w:line="240" w:lineRule="auto"/>
        <w:rPr>
          <w:rFonts w:cstheme="minorHAnsi"/>
          <w:b/>
          <w:bCs/>
        </w:rPr>
      </w:pPr>
      <w:r w:rsidRPr="005D6BE0">
        <w:rPr>
          <w:rFonts w:cstheme="minorHAnsi"/>
          <w:b/>
          <w:bCs/>
        </w:rPr>
        <w:t>Other</w:t>
      </w:r>
      <w:r w:rsidR="00803BDA" w:rsidRPr="005D6BE0">
        <w:rPr>
          <w:rFonts w:cstheme="minorHAnsi"/>
          <w:b/>
          <w:bCs/>
        </w:rPr>
        <w:t xml:space="preserve"> Work</w:t>
      </w:r>
      <w:r w:rsidR="003869B7" w:rsidRPr="005D6BE0">
        <w:rPr>
          <w:rFonts w:cstheme="minorHAnsi"/>
          <w:b/>
          <w:bCs/>
        </w:rPr>
        <w:t>:</w:t>
      </w:r>
    </w:p>
    <w:p w:rsidR="003B13A4" w:rsidRPr="005D6BE0" w:rsidRDefault="003B13A4" w:rsidP="00D31A6F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  <w:sectPr w:rsidR="003B13A4" w:rsidRPr="005D6BE0" w:rsidSect="00DB148C"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C13CBB" w:rsidRPr="005D6BE0" w:rsidRDefault="00C13CBB" w:rsidP="00C13CBB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D6BE0">
        <w:rPr>
          <w:rFonts w:asciiTheme="minorHAnsi" w:hAnsiTheme="minorHAnsi" w:cstheme="minorHAnsi"/>
          <w:b/>
          <w:bCs/>
          <w:sz w:val="22"/>
          <w:szCs w:val="22"/>
        </w:rPr>
        <w:t>CodePlay</w:t>
      </w:r>
      <w:proofErr w:type="spellEnd"/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(‘2.0’) –</w:t>
      </w:r>
      <w:r w:rsidRPr="005D6BE0">
        <w:rPr>
          <w:rFonts w:asciiTheme="minorHAnsi" w:hAnsiTheme="minorHAnsi" w:cstheme="minorHAnsi"/>
          <w:i/>
          <w:sz w:val="22"/>
          <w:szCs w:val="22"/>
        </w:rPr>
        <w:t xml:space="preserve"> Organizer</w:t>
      </w:r>
      <w:r w:rsidRPr="005D6BE0">
        <w:rPr>
          <w:rFonts w:asciiTheme="minorHAnsi" w:hAnsiTheme="minorHAnsi" w:cstheme="minorHAnsi"/>
          <w:sz w:val="22"/>
          <w:szCs w:val="22"/>
        </w:rPr>
        <w:t>, Habib University (2017)</w:t>
      </w:r>
    </w:p>
    <w:p w:rsidR="007054E2" w:rsidRPr="005D6BE0" w:rsidRDefault="007054E2" w:rsidP="00042FE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5D6BE0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Annual Meritorious Awards – </w:t>
      </w:r>
      <w:r w:rsidRPr="005D6BE0">
        <w:rPr>
          <w:rFonts w:asciiTheme="minorHAnsi" w:hAnsiTheme="minorHAnsi" w:cstheme="minorHAnsi"/>
          <w:i/>
          <w:sz w:val="22"/>
          <w:szCs w:val="22"/>
        </w:rPr>
        <w:t>Organizer</w:t>
      </w:r>
      <w:r w:rsidRPr="005D6BE0">
        <w:rPr>
          <w:rFonts w:asciiTheme="minorHAnsi" w:hAnsiTheme="minorHAnsi" w:cstheme="minorHAnsi"/>
          <w:sz w:val="22"/>
          <w:szCs w:val="22"/>
        </w:rPr>
        <w:t xml:space="preserve"> - Habib University (2017)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3C73EB" w:rsidRPr="005D6BE0" w:rsidRDefault="003C73EB" w:rsidP="00042FE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Music in our Mathematics – </w:t>
      </w:r>
      <w:r w:rsidRPr="005D6BE0">
        <w:rPr>
          <w:rFonts w:asciiTheme="minorHAnsi" w:hAnsiTheme="minorHAnsi" w:cstheme="minorHAnsi"/>
          <w:i/>
          <w:sz w:val="22"/>
          <w:szCs w:val="22"/>
        </w:rPr>
        <w:t>Registrations</w:t>
      </w:r>
      <w:r w:rsidRPr="005D6BE0">
        <w:rPr>
          <w:rFonts w:asciiTheme="minorHAnsi" w:hAnsiTheme="minorHAnsi" w:cstheme="minorHAnsi"/>
          <w:sz w:val="22"/>
          <w:szCs w:val="22"/>
        </w:rPr>
        <w:t>, Habib University (2016)</w:t>
      </w:r>
    </w:p>
    <w:p w:rsidR="007054E2" w:rsidRPr="005D6BE0" w:rsidRDefault="007054E2" w:rsidP="00042FE5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Habib University’s Entrance Examination – </w:t>
      </w:r>
      <w:r w:rsidRPr="005D6BE0">
        <w:rPr>
          <w:rFonts w:asciiTheme="minorHAnsi" w:hAnsiTheme="minorHAnsi" w:cstheme="minorHAnsi"/>
          <w:bCs/>
          <w:i/>
          <w:sz w:val="22"/>
          <w:szCs w:val="22"/>
        </w:rPr>
        <w:t>Invigilator</w:t>
      </w:r>
      <w:r w:rsidRPr="005D6BE0">
        <w:rPr>
          <w:rFonts w:asciiTheme="minorHAnsi" w:hAnsiTheme="minorHAnsi" w:cstheme="minorHAnsi"/>
          <w:sz w:val="22"/>
          <w:szCs w:val="22"/>
        </w:rPr>
        <w:t xml:space="preserve"> (2017)</w:t>
      </w:r>
    </w:p>
    <w:p w:rsidR="009C3D4E" w:rsidRPr="00E44F8C" w:rsidRDefault="001C2800" w:rsidP="00E44F8C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3D Animation – </w:t>
      </w:r>
      <w:r w:rsidRPr="005D6BE0">
        <w:rPr>
          <w:rFonts w:asciiTheme="minorHAnsi" w:hAnsiTheme="minorHAnsi" w:cstheme="minorHAnsi"/>
          <w:bCs/>
          <w:i/>
          <w:sz w:val="22"/>
          <w:szCs w:val="22"/>
        </w:rPr>
        <w:t>Workshop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D6BE0">
        <w:rPr>
          <w:rFonts w:asciiTheme="minorHAnsi" w:hAnsiTheme="minorHAnsi" w:cstheme="minorHAnsi"/>
          <w:bCs/>
          <w:i/>
          <w:sz w:val="22"/>
          <w:szCs w:val="22"/>
        </w:rPr>
        <w:t>Instructor</w:t>
      </w:r>
      <w:r w:rsidRPr="005D6BE0">
        <w:rPr>
          <w:rFonts w:asciiTheme="minorHAnsi" w:hAnsiTheme="minorHAnsi" w:cstheme="minorHAnsi"/>
          <w:sz w:val="22"/>
          <w:szCs w:val="22"/>
        </w:rPr>
        <w:t xml:space="preserve"> (2017)</w:t>
      </w:r>
      <w:bookmarkStart w:id="0" w:name="_GoBack"/>
    </w:p>
    <w:bookmarkEnd w:id="0"/>
    <w:p w:rsidR="00FB2282" w:rsidRPr="005D6BE0" w:rsidRDefault="00FB2282" w:rsidP="00FB2282">
      <w:pPr>
        <w:spacing w:after="0" w:line="240" w:lineRule="auto"/>
        <w:rPr>
          <w:rFonts w:eastAsia="Calibri" w:cstheme="minorHAnsi"/>
          <w:b/>
          <w:bCs/>
        </w:rPr>
      </w:pPr>
      <w:r w:rsidRPr="005D6BE0">
        <w:rPr>
          <w:rFonts w:eastAsia="Calibri" w:cstheme="minorHAnsi"/>
          <w:b/>
          <w:bCs/>
        </w:rPr>
        <w:lastRenderedPageBreak/>
        <w:t>Programming Side Projects:</w:t>
      </w:r>
    </w:p>
    <w:p w:rsidR="00FB2282" w:rsidRPr="005D6BE0" w:rsidRDefault="00FB2282" w:rsidP="00FB2282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  <w:sectPr w:rsidR="00FB2282" w:rsidRPr="005D6BE0" w:rsidSect="0084656F">
          <w:type w:val="continuous"/>
          <w:pgSz w:w="12240" w:h="15840"/>
          <w:pgMar w:top="990" w:right="1440" w:bottom="1170" w:left="1440" w:header="720" w:footer="720" w:gutter="0"/>
          <w:cols w:space="720"/>
          <w:docGrid w:linePitch="360"/>
        </w:sectPr>
      </w:pPr>
    </w:p>
    <w:p w:rsidR="009C3D4E" w:rsidRPr="005D6BE0" w:rsidRDefault="009C3D4E" w:rsidP="00A4361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>Website</w:t>
      </w:r>
      <w:r w:rsidR="00FB2282" w:rsidRPr="005D6BE0">
        <w:rPr>
          <w:rFonts w:asciiTheme="minorHAnsi" w:hAnsiTheme="minorHAnsi" w:cstheme="minorHAnsi"/>
        </w:rPr>
        <w:t>: a.Anomoz.com (v1), Anomoz.com (v2)</w:t>
      </w:r>
    </w:p>
    <w:p w:rsidR="001B4E4E" w:rsidRPr="005D6BE0" w:rsidRDefault="009C3D4E" w:rsidP="00A4361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 xml:space="preserve">Website: </w:t>
      </w:r>
      <w:r w:rsidR="00FB2282" w:rsidRPr="005D6BE0">
        <w:rPr>
          <w:rFonts w:asciiTheme="minorHAnsi" w:hAnsiTheme="minorHAnsi" w:cstheme="minorHAnsi"/>
        </w:rPr>
        <w:t>theWasteFoodProject.com</w:t>
      </w:r>
      <w:r w:rsidRPr="005D6BE0">
        <w:rPr>
          <w:rFonts w:asciiTheme="minorHAnsi" w:hAnsiTheme="minorHAnsi" w:cstheme="minorHAnsi"/>
        </w:rPr>
        <w:t xml:space="preserve"> [domain expired] (internship project), etc.</w:t>
      </w:r>
    </w:p>
    <w:p w:rsidR="00FB2282" w:rsidRPr="005D6BE0" w:rsidRDefault="00FB2282" w:rsidP="00A4361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 xml:space="preserve">Android Apps: </w:t>
      </w:r>
      <w:proofErr w:type="spellStart"/>
      <w:r w:rsidRPr="005D6BE0">
        <w:rPr>
          <w:rFonts w:asciiTheme="minorHAnsi" w:hAnsiTheme="minorHAnsi" w:cstheme="minorHAnsi"/>
        </w:rPr>
        <w:t>Anomoz</w:t>
      </w:r>
      <w:proofErr w:type="spellEnd"/>
      <w:r w:rsidRPr="005D6BE0">
        <w:rPr>
          <w:rFonts w:asciiTheme="minorHAnsi" w:hAnsiTheme="minorHAnsi" w:cstheme="minorHAnsi"/>
        </w:rPr>
        <w:t xml:space="preserve"> (available on Google </w:t>
      </w:r>
      <w:r w:rsidR="000B653F" w:rsidRPr="005D6BE0">
        <w:rPr>
          <w:rFonts w:asciiTheme="minorHAnsi" w:hAnsiTheme="minorHAnsi" w:cstheme="minorHAnsi"/>
        </w:rPr>
        <w:t>Play Store</w:t>
      </w:r>
      <w:r w:rsidR="009C3D4E" w:rsidRPr="005D6BE0">
        <w:rPr>
          <w:rFonts w:asciiTheme="minorHAnsi" w:hAnsiTheme="minorHAnsi" w:cstheme="minorHAnsi"/>
        </w:rPr>
        <w:t xml:space="preserve">), </w:t>
      </w:r>
      <w:proofErr w:type="spellStart"/>
      <w:r w:rsidR="009C3D4E" w:rsidRPr="005D6BE0">
        <w:rPr>
          <w:rFonts w:asciiTheme="minorHAnsi" w:hAnsiTheme="minorHAnsi" w:cstheme="minorHAnsi"/>
        </w:rPr>
        <w:t>Trashit</w:t>
      </w:r>
      <w:proofErr w:type="spellEnd"/>
      <w:r w:rsidR="009C3D4E" w:rsidRPr="005D6BE0">
        <w:rPr>
          <w:rFonts w:asciiTheme="minorHAnsi" w:hAnsiTheme="minorHAnsi" w:cstheme="minorHAnsi"/>
        </w:rPr>
        <w:t xml:space="preserve"> Go, </w:t>
      </w:r>
      <w:proofErr w:type="spellStart"/>
      <w:r w:rsidR="009C3D4E" w:rsidRPr="005D6BE0">
        <w:rPr>
          <w:rFonts w:asciiTheme="minorHAnsi" w:hAnsiTheme="minorHAnsi" w:cstheme="minorHAnsi"/>
        </w:rPr>
        <w:t>YPay</w:t>
      </w:r>
      <w:proofErr w:type="spellEnd"/>
      <w:r w:rsidR="009C3D4E" w:rsidRPr="005D6BE0">
        <w:rPr>
          <w:rFonts w:asciiTheme="minorHAnsi" w:hAnsiTheme="minorHAnsi" w:cstheme="minorHAnsi"/>
        </w:rPr>
        <w:t>, Easy Habib.</w:t>
      </w:r>
    </w:p>
    <w:p w:rsidR="00FB2282" w:rsidRPr="005D6BE0" w:rsidRDefault="009C3D4E" w:rsidP="00FB2282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 xml:space="preserve">Game: Dragon Ball Z </w:t>
      </w:r>
      <w:r w:rsidR="007B64B8" w:rsidRPr="005D6BE0">
        <w:rPr>
          <w:rFonts w:asciiTheme="minorHAnsi" w:hAnsiTheme="minorHAnsi" w:cstheme="minorHAnsi"/>
        </w:rPr>
        <w:t>(OOP Project)</w:t>
      </w:r>
      <w:r w:rsidR="00FB2282" w:rsidRPr="005D6BE0">
        <w:rPr>
          <w:rFonts w:asciiTheme="minorHAnsi" w:hAnsiTheme="minorHAnsi" w:cstheme="minorHAnsi"/>
        </w:rPr>
        <w:t xml:space="preserve">. </w:t>
      </w:r>
    </w:p>
    <w:p w:rsidR="00FB2282" w:rsidRPr="005D6BE0" w:rsidRDefault="009C3D4E" w:rsidP="00FB2282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>PC Software: Copy Prevention System, Meme Viewer, Compendium for OOP Games, etc.</w:t>
      </w:r>
    </w:p>
    <w:p w:rsidR="00FB2282" w:rsidRPr="005D6BE0" w:rsidRDefault="00FB2282" w:rsidP="00FB2282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>(Note: This lis</w:t>
      </w:r>
      <w:r w:rsidR="000B653F" w:rsidRPr="005D6BE0">
        <w:rPr>
          <w:rFonts w:asciiTheme="minorHAnsi" w:hAnsiTheme="minorHAnsi" w:cstheme="minorHAnsi"/>
        </w:rPr>
        <w:t xml:space="preserve">t is incomplete and all my work, 22+ projects, </w:t>
      </w:r>
      <w:r w:rsidR="00C725AC" w:rsidRPr="005D6BE0">
        <w:rPr>
          <w:rFonts w:asciiTheme="minorHAnsi" w:hAnsiTheme="minorHAnsi" w:cstheme="minorHAnsi"/>
        </w:rPr>
        <w:t>is</w:t>
      </w:r>
      <w:r w:rsidR="000B653F" w:rsidRPr="005D6BE0">
        <w:rPr>
          <w:rFonts w:asciiTheme="minorHAnsi" w:hAnsiTheme="minorHAnsi" w:cstheme="minorHAnsi"/>
        </w:rPr>
        <w:t xml:space="preserve"> </w:t>
      </w:r>
      <w:r w:rsidRPr="005D6BE0">
        <w:rPr>
          <w:rFonts w:asciiTheme="minorHAnsi" w:hAnsiTheme="minorHAnsi" w:cstheme="minorHAnsi"/>
        </w:rPr>
        <w:t>available on GitHub</w:t>
      </w:r>
      <w:r w:rsidR="004C3FAC" w:rsidRPr="005D6BE0">
        <w:rPr>
          <w:rFonts w:asciiTheme="minorHAnsi" w:hAnsiTheme="minorHAnsi" w:cstheme="minorHAnsi"/>
        </w:rPr>
        <w:t xml:space="preserve"> </w:t>
      </w:r>
      <w:r w:rsidR="00680215" w:rsidRPr="005D6BE0">
        <w:rPr>
          <w:rFonts w:asciiTheme="minorHAnsi" w:hAnsiTheme="minorHAnsi" w:cstheme="minorHAnsi"/>
        </w:rPr>
        <w:t xml:space="preserve">and my Portfolio. </w:t>
      </w:r>
      <w:r w:rsidR="004C3FAC" w:rsidRPr="005D6BE0">
        <w:rPr>
          <w:rFonts w:asciiTheme="minorHAnsi" w:hAnsiTheme="minorHAnsi" w:cstheme="minorHAnsi"/>
        </w:rPr>
        <w:t>[</w:t>
      </w:r>
      <w:r w:rsidR="00680215" w:rsidRPr="005D6BE0">
        <w:rPr>
          <w:rFonts w:asciiTheme="minorHAnsi" w:hAnsiTheme="minorHAnsi" w:cstheme="minorHAnsi"/>
        </w:rPr>
        <w:t xml:space="preserve">GitHub: </w:t>
      </w:r>
      <w:hyperlink r:id="rId9" w:history="1">
        <w:r w:rsidR="004C3FAC" w:rsidRPr="005D6BE0">
          <w:rPr>
            <w:rStyle w:val="Hyperlink"/>
            <w:rFonts w:asciiTheme="minorHAnsi" w:hAnsiTheme="minorHAnsi" w:cstheme="minorHAnsi"/>
          </w:rPr>
          <w:t>https://Github.com/AhsanSN</w:t>
        </w:r>
      </w:hyperlink>
      <w:r w:rsidR="004C3FAC" w:rsidRPr="005D6BE0">
        <w:rPr>
          <w:rFonts w:asciiTheme="minorHAnsi" w:hAnsiTheme="minorHAnsi" w:cstheme="minorHAnsi"/>
        </w:rPr>
        <w:t>]</w:t>
      </w:r>
      <w:r w:rsidR="00680215" w:rsidRPr="005D6BE0">
        <w:rPr>
          <w:rFonts w:asciiTheme="minorHAnsi" w:hAnsiTheme="minorHAnsi" w:cstheme="minorHAnsi"/>
        </w:rPr>
        <w:t xml:space="preserve"> [Portfolio: </w:t>
      </w:r>
      <w:hyperlink r:id="rId10" w:history="1">
        <w:r w:rsidR="00680215" w:rsidRPr="005D6BE0">
          <w:rPr>
            <w:rStyle w:val="Hyperlink"/>
            <w:rFonts w:asciiTheme="minorHAnsi" w:hAnsiTheme="minorHAnsi" w:cstheme="minorHAnsi"/>
          </w:rPr>
          <w:t>https://portfolio.anomoz.com</w:t>
        </w:r>
      </w:hyperlink>
      <w:r w:rsidR="00680215" w:rsidRPr="005D6BE0">
        <w:rPr>
          <w:rFonts w:asciiTheme="minorHAnsi" w:hAnsiTheme="minorHAnsi" w:cstheme="minorHAnsi"/>
        </w:rPr>
        <w:t>])</w:t>
      </w:r>
    </w:p>
    <w:p w:rsidR="00FB2282" w:rsidRPr="005D6BE0" w:rsidRDefault="00FB2282" w:rsidP="00FB2282">
      <w:pPr>
        <w:spacing w:after="0" w:line="240" w:lineRule="auto"/>
        <w:rPr>
          <w:rFonts w:cstheme="minorHAnsi"/>
          <w:b/>
          <w:bCs/>
        </w:rPr>
        <w:sectPr w:rsidR="00FB2282" w:rsidRPr="005D6BE0" w:rsidSect="00747E34">
          <w:type w:val="continuous"/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DB148C" w:rsidRPr="005D6BE0" w:rsidRDefault="00DB148C" w:rsidP="00042FE5">
      <w:pPr>
        <w:spacing w:after="0" w:line="240" w:lineRule="auto"/>
        <w:rPr>
          <w:rFonts w:cstheme="minorHAnsi"/>
          <w:b/>
          <w:bCs/>
        </w:rPr>
      </w:pPr>
    </w:p>
    <w:p w:rsidR="004D3830" w:rsidRPr="005D6BE0" w:rsidRDefault="00644ACA" w:rsidP="00042FE5">
      <w:pPr>
        <w:spacing w:after="0" w:line="240" w:lineRule="auto"/>
        <w:rPr>
          <w:rFonts w:cstheme="minorHAnsi"/>
          <w:b/>
          <w:bCs/>
        </w:rPr>
      </w:pPr>
      <w:r w:rsidRPr="005D6BE0">
        <w:rPr>
          <w:rFonts w:cstheme="minorHAnsi"/>
          <w:b/>
          <w:bCs/>
        </w:rPr>
        <w:t>Skills</w:t>
      </w:r>
      <w:r w:rsidR="004D3830" w:rsidRPr="005D6BE0">
        <w:rPr>
          <w:rFonts w:cstheme="minorHAnsi"/>
          <w:b/>
          <w:bCs/>
        </w:rPr>
        <w:t xml:space="preserve">: </w:t>
      </w:r>
    </w:p>
    <w:p w:rsidR="003B13A4" w:rsidRPr="005D6BE0" w:rsidRDefault="003B13A4" w:rsidP="00042FE5">
      <w:pPr>
        <w:spacing w:after="0" w:line="240" w:lineRule="auto"/>
        <w:rPr>
          <w:rFonts w:cstheme="minorHAnsi"/>
          <w:b/>
          <w:bCs/>
        </w:rPr>
      </w:pPr>
    </w:p>
    <w:p w:rsidR="003144E0" w:rsidRPr="005D6BE0" w:rsidRDefault="003144E0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  <w:sectPr w:rsidR="003144E0" w:rsidRPr="005D6BE0" w:rsidSect="003B13A4">
          <w:type w:val="continuous"/>
          <w:pgSz w:w="12240" w:h="15840"/>
          <w:pgMar w:top="990" w:right="1440" w:bottom="990" w:left="1440" w:header="720" w:footer="720" w:gutter="0"/>
          <w:cols w:space="720"/>
          <w:docGrid w:linePitch="360"/>
        </w:sectPr>
      </w:pPr>
    </w:p>
    <w:p w:rsidR="003B13A4" w:rsidRPr="005D6BE0" w:rsidRDefault="006B3DDD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C++</w:t>
      </w:r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C</w:t>
      </w:r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Python</w:t>
      </w:r>
    </w:p>
    <w:p w:rsidR="003B13A4" w:rsidRPr="005D6BE0" w:rsidRDefault="004D3830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PHP</w:t>
      </w:r>
    </w:p>
    <w:p w:rsidR="003B13A4" w:rsidRPr="005D6BE0" w:rsidRDefault="00C2044F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My</w:t>
      </w:r>
      <w:r w:rsidR="003B13A4" w:rsidRPr="005D6BE0">
        <w:rPr>
          <w:rFonts w:asciiTheme="minorHAnsi" w:eastAsia="Calibri" w:hAnsiTheme="minorHAnsi" w:cstheme="minorHAnsi"/>
          <w:bCs/>
        </w:rPr>
        <w:t>SQL</w:t>
      </w:r>
    </w:p>
    <w:p w:rsidR="003B13A4" w:rsidRPr="005D6BE0" w:rsidRDefault="00FA178F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JavaScript</w:t>
      </w:r>
    </w:p>
    <w:p w:rsidR="003B13A4" w:rsidRPr="005D6BE0" w:rsidRDefault="003B13A4" w:rsidP="00C01B0A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JQuery</w:t>
      </w:r>
    </w:p>
    <w:p w:rsidR="003B13A4" w:rsidRPr="005D6BE0" w:rsidRDefault="003B13A4" w:rsidP="00C01B0A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proofErr w:type="spellStart"/>
      <w:r w:rsidRPr="005D6BE0">
        <w:rPr>
          <w:rFonts w:asciiTheme="minorHAnsi" w:eastAsia="Calibri" w:hAnsiTheme="minorHAnsi" w:cstheme="minorHAnsi"/>
          <w:bCs/>
        </w:rPr>
        <w:t>NodeJs</w:t>
      </w:r>
      <w:proofErr w:type="spellEnd"/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proofErr w:type="spellStart"/>
      <w:r w:rsidRPr="005D6BE0">
        <w:rPr>
          <w:rFonts w:asciiTheme="minorHAnsi" w:eastAsia="Calibri" w:hAnsiTheme="minorHAnsi" w:cstheme="minorHAnsi"/>
          <w:bCs/>
        </w:rPr>
        <w:t>ExpressJs</w:t>
      </w:r>
      <w:proofErr w:type="spellEnd"/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Electron</w:t>
      </w:r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Ionic</w:t>
      </w:r>
    </w:p>
    <w:p w:rsidR="003B13A4" w:rsidRPr="005D6BE0" w:rsidRDefault="003B13A4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Cordova</w:t>
      </w:r>
    </w:p>
    <w:p w:rsidR="00684016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HTML</w:t>
      </w:r>
    </w:p>
    <w:p w:rsidR="00684016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CSS</w:t>
      </w:r>
    </w:p>
    <w:p w:rsidR="00CA5AC7" w:rsidRPr="005D6BE0" w:rsidRDefault="001B4E4E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Angular</w:t>
      </w:r>
    </w:p>
    <w:p w:rsidR="00684016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Bootstrap</w:t>
      </w:r>
    </w:p>
    <w:p w:rsidR="00684016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Unity</w:t>
      </w:r>
    </w:p>
    <w:p w:rsidR="00684016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Maya</w:t>
      </w:r>
    </w:p>
    <w:p w:rsidR="004D3830" w:rsidRPr="005D6BE0" w:rsidRDefault="00684016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Cs/>
        </w:rPr>
      </w:pPr>
      <w:r w:rsidRPr="005D6BE0">
        <w:rPr>
          <w:rFonts w:asciiTheme="minorHAnsi" w:eastAsia="Calibri" w:hAnsiTheme="minorHAnsi" w:cstheme="minorHAnsi"/>
          <w:bCs/>
        </w:rPr>
        <w:t>Cinema 4D</w:t>
      </w:r>
    </w:p>
    <w:p w:rsidR="003144E0" w:rsidRPr="005D6BE0" w:rsidRDefault="003144E0" w:rsidP="00042FE5">
      <w:pPr>
        <w:pStyle w:val="ListParagraph"/>
        <w:spacing w:line="240" w:lineRule="auto"/>
        <w:rPr>
          <w:rFonts w:asciiTheme="minorHAnsi" w:eastAsia="Calibri" w:hAnsiTheme="minorHAnsi" w:cstheme="minorHAnsi"/>
          <w:bCs/>
        </w:rPr>
        <w:sectPr w:rsidR="003144E0" w:rsidRPr="005D6BE0" w:rsidSect="003144E0">
          <w:type w:val="continuous"/>
          <w:pgSz w:w="12240" w:h="15840"/>
          <w:pgMar w:top="990" w:right="1440" w:bottom="990" w:left="1440" w:header="720" w:footer="720" w:gutter="0"/>
          <w:cols w:num="3" w:space="720"/>
          <w:docGrid w:linePitch="360"/>
        </w:sectPr>
      </w:pPr>
    </w:p>
    <w:p w:rsidR="00042FE5" w:rsidRPr="005D6BE0" w:rsidRDefault="00042FE5" w:rsidP="00042FE5">
      <w:pPr>
        <w:pStyle w:val="ListParagraph"/>
        <w:spacing w:line="240" w:lineRule="auto"/>
        <w:rPr>
          <w:rFonts w:asciiTheme="minorHAnsi" w:eastAsia="Calibri" w:hAnsiTheme="minorHAnsi" w:cstheme="minorHAnsi"/>
          <w:bCs/>
        </w:rPr>
      </w:pPr>
    </w:p>
    <w:p w:rsidR="007A2AD8" w:rsidRPr="005D6BE0" w:rsidRDefault="00B9574D" w:rsidP="00042FE5">
      <w:pPr>
        <w:spacing w:after="0" w:line="240" w:lineRule="auto"/>
        <w:rPr>
          <w:rFonts w:cstheme="minorHAnsi"/>
          <w:b/>
          <w:bCs/>
        </w:rPr>
      </w:pPr>
      <w:r w:rsidRPr="005D6BE0">
        <w:rPr>
          <w:rFonts w:cstheme="minorHAnsi"/>
          <w:b/>
          <w:bCs/>
        </w:rPr>
        <w:t>Extracurricular Activities</w:t>
      </w:r>
      <w:r w:rsidR="00C35689" w:rsidRPr="005D6BE0">
        <w:rPr>
          <w:rFonts w:cstheme="minorHAnsi"/>
          <w:b/>
          <w:bCs/>
        </w:rPr>
        <w:t xml:space="preserve">: </w:t>
      </w:r>
    </w:p>
    <w:p w:rsidR="007A2AD8" w:rsidRPr="005D6BE0" w:rsidRDefault="007A2AD8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Data Science Weekends – </w:t>
      </w:r>
      <w:r w:rsidRPr="005D6BE0">
        <w:rPr>
          <w:rFonts w:asciiTheme="minorHAnsi" w:hAnsiTheme="minorHAnsi" w:cstheme="minorHAnsi"/>
          <w:bCs/>
          <w:sz w:val="22"/>
          <w:szCs w:val="22"/>
        </w:rPr>
        <w:t>Student, Pakistan</w:t>
      </w:r>
      <w:r w:rsidR="006A3615" w:rsidRPr="005D6BE0">
        <w:rPr>
          <w:rFonts w:asciiTheme="minorHAnsi" w:hAnsiTheme="minorHAnsi" w:cstheme="minorHAnsi"/>
          <w:bCs/>
          <w:sz w:val="22"/>
          <w:szCs w:val="22"/>
        </w:rPr>
        <w:t>.</w:t>
      </w:r>
      <w:r w:rsidRPr="005D6BE0">
        <w:rPr>
          <w:rFonts w:asciiTheme="minorHAnsi" w:hAnsiTheme="minorHAnsi" w:cstheme="minorHAnsi"/>
          <w:bCs/>
          <w:sz w:val="22"/>
          <w:szCs w:val="22"/>
        </w:rPr>
        <w:t>AI (2018)</w:t>
      </w:r>
      <w:r w:rsidR="00D03037" w:rsidRPr="005D6BE0">
        <w:rPr>
          <w:rFonts w:asciiTheme="minorHAnsi" w:hAnsiTheme="minorHAnsi" w:cstheme="minorHAnsi"/>
          <w:bCs/>
          <w:sz w:val="22"/>
          <w:szCs w:val="22"/>
        </w:rPr>
        <w:t xml:space="preserve"> [50 students selected out of 500]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42553C" w:rsidRPr="005D6BE0" w:rsidRDefault="0042553C" w:rsidP="0042553C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EDVON – </w:t>
      </w:r>
      <w:r w:rsidRPr="005D6BE0">
        <w:rPr>
          <w:rFonts w:asciiTheme="minorHAnsi" w:hAnsiTheme="minorHAnsi" w:cstheme="minorHAnsi"/>
          <w:bCs/>
          <w:sz w:val="22"/>
          <w:szCs w:val="22"/>
        </w:rPr>
        <w:t>Student, Habib University</w:t>
      </w:r>
      <w:r w:rsidRPr="005D6BE0">
        <w:rPr>
          <w:rFonts w:asciiTheme="minorHAnsi" w:hAnsiTheme="minorHAnsi" w:cstheme="minorHAnsi"/>
          <w:sz w:val="22"/>
          <w:szCs w:val="22"/>
        </w:rPr>
        <w:t xml:space="preserve"> (2017)</w:t>
      </w:r>
    </w:p>
    <w:p w:rsidR="0042553C" w:rsidRPr="005D6BE0" w:rsidRDefault="002B0743" w:rsidP="00DD7F4F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NEST i/o – </w:t>
      </w:r>
      <w:r w:rsidRPr="005D6BE0">
        <w:rPr>
          <w:rFonts w:asciiTheme="minorHAnsi" w:hAnsiTheme="minorHAnsi" w:cstheme="minorHAnsi"/>
          <w:bCs/>
          <w:sz w:val="22"/>
          <w:szCs w:val="22"/>
        </w:rPr>
        <w:t>Visitor, Wonder Tree</w:t>
      </w:r>
      <w:r w:rsidRPr="005D6BE0">
        <w:rPr>
          <w:rFonts w:asciiTheme="minorHAnsi" w:hAnsiTheme="minorHAnsi" w:cstheme="minorHAnsi"/>
          <w:sz w:val="22"/>
          <w:szCs w:val="22"/>
        </w:rPr>
        <w:t xml:space="preserve"> Startup (2017)</w:t>
      </w:r>
    </w:p>
    <w:p w:rsidR="005A2DE1" w:rsidRPr="005D6BE0" w:rsidRDefault="005A2DE1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UBIT– </w:t>
      </w:r>
      <w:r w:rsidR="007C2FB0" w:rsidRPr="005D6BE0">
        <w:rPr>
          <w:rFonts w:asciiTheme="minorHAnsi" w:hAnsiTheme="minorHAnsi" w:cstheme="minorHAnsi"/>
          <w:bCs/>
          <w:sz w:val="22"/>
          <w:szCs w:val="22"/>
        </w:rPr>
        <w:t xml:space="preserve">PROQUEST’16, </w:t>
      </w:r>
      <w:r w:rsidR="007C2FB0" w:rsidRPr="005D6BE0">
        <w:rPr>
          <w:rFonts w:asciiTheme="minorHAnsi" w:hAnsiTheme="minorHAnsi" w:cstheme="minorHAnsi"/>
          <w:sz w:val="22"/>
          <w:szCs w:val="22"/>
        </w:rPr>
        <w:t>Karachi University</w:t>
      </w:r>
      <w:r w:rsidRPr="005D6BE0">
        <w:rPr>
          <w:rFonts w:asciiTheme="minorHAnsi" w:hAnsiTheme="minorHAnsi" w:cstheme="minorHAnsi"/>
          <w:sz w:val="22"/>
          <w:szCs w:val="22"/>
        </w:rPr>
        <w:t xml:space="preserve"> (2016)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3D52BD" w:rsidRPr="005D6BE0" w:rsidRDefault="003D52BD" w:rsidP="003D52B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IBA Karachi – </w:t>
      </w:r>
      <w:r w:rsidRPr="005D6BE0">
        <w:rPr>
          <w:rFonts w:asciiTheme="minorHAnsi" w:hAnsiTheme="minorHAnsi" w:cstheme="minorHAnsi"/>
          <w:sz w:val="22"/>
          <w:szCs w:val="22"/>
        </w:rPr>
        <w:t>Delegate at MUNIK’16 (2016)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5A2DE1" w:rsidRPr="005D6BE0" w:rsidRDefault="00353BAE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D6BE0">
        <w:rPr>
          <w:rFonts w:asciiTheme="minorHAnsi" w:hAnsiTheme="minorHAnsi" w:cstheme="minorHAnsi"/>
          <w:b/>
          <w:bCs/>
          <w:sz w:val="22"/>
          <w:szCs w:val="22"/>
        </w:rPr>
        <w:t>Sentec’15</w:t>
      </w:r>
      <w:r w:rsidR="005A2DE1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D6BE0">
        <w:rPr>
          <w:rFonts w:asciiTheme="minorHAnsi" w:hAnsiTheme="minorHAnsi" w:cstheme="minorHAnsi"/>
          <w:b/>
          <w:bCs/>
          <w:sz w:val="22"/>
          <w:szCs w:val="22"/>
        </w:rPr>
        <w:t>NED</w:t>
      </w:r>
      <w:r w:rsidR="001B2DEA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University</w:t>
      </w:r>
      <w:r w:rsidR="00923B49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AE6BF0" w:rsidRPr="005D6BE0">
        <w:rPr>
          <w:rFonts w:asciiTheme="minorHAnsi" w:hAnsiTheme="minorHAnsi" w:cstheme="minorHAnsi"/>
          <w:b/>
          <w:bCs/>
          <w:sz w:val="22"/>
          <w:szCs w:val="22"/>
        </w:rPr>
        <w:t>Karachi –</w:t>
      </w:r>
      <w:r w:rsidR="005A2DE1" w:rsidRPr="005D6BE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A2DE1" w:rsidRPr="005D6BE0">
        <w:rPr>
          <w:rFonts w:asciiTheme="minorHAnsi" w:hAnsiTheme="minorHAnsi" w:cstheme="minorHAnsi"/>
          <w:bCs/>
          <w:sz w:val="22"/>
          <w:szCs w:val="22"/>
        </w:rPr>
        <w:t>Junior Quiz</w:t>
      </w:r>
      <w:r w:rsidR="005A2DE1" w:rsidRPr="005D6BE0">
        <w:rPr>
          <w:rFonts w:asciiTheme="minorHAnsi" w:hAnsiTheme="minorHAnsi" w:cstheme="minorHAnsi"/>
          <w:sz w:val="22"/>
          <w:szCs w:val="22"/>
        </w:rPr>
        <w:t xml:space="preserve"> (2015). Secured 3</w:t>
      </w:r>
      <w:r w:rsidR="005A2DE1" w:rsidRPr="005D6BE0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5A2DE1" w:rsidRPr="005D6BE0">
        <w:rPr>
          <w:rFonts w:asciiTheme="minorHAnsi" w:hAnsiTheme="minorHAnsi" w:cstheme="minorHAnsi"/>
          <w:sz w:val="22"/>
          <w:szCs w:val="22"/>
        </w:rPr>
        <w:t xml:space="preserve"> position.</w:t>
      </w:r>
    </w:p>
    <w:p w:rsidR="000B4970" w:rsidRPr="005D6BE0" w:rsidRDefault="000B4970" w:rsidP="000B4970">
      <w:pPr>
        <w:pStyle w:val="ListParagraph"/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4D3830" w:rsidRPr="005D6BE0" w:rsidRDefault="00D27265" w:rsidP="00DD3A59">
      <w:pPr>
        <w:tabs>
          <w:tab w:val="left" w:pos="2790"/>
        </w:tabs>
        <w:spacing w:after="0" w:line="240" w:lineRule="auto"/>
        <w:rPr>
          <w:rFonts w:eastAsia="Calibri" w:cstheme="minorHAnsi"/>
          <w:b/>
          <w:bCs/>
        </w:rPr>
      </w:pPr>
      <w:r w:rsidRPr="005D6BE0">
        <w:rPr>
          <w:rFonts w:eastAsia="Calibri" w:cstheme="minorHAnsi"/>
          <w:b/>
          <w:bCs/>
        </w:rPr>
        <w:t>Additional</w:t>
      </w:r>
      <w:r w:rsidR="004D3830" w:rsidRPr="005D6BE0">
        <w:rPr>
          <w:rFonts w:eastAsia="Calibri" w:cstheme="minorHAnsi"/>
          <w:b/>
          <w:bCs/>
        </w:rPr>
        <w:t xml:space="preserve"> Skills:</w:t>
      </w:r>
      <w:r w:rsidR="00DD3A59" w:rsidRPr="005D6BE0">
        <w:rPr>
          <w:rFonts w:eastAsia="Calibri" w:cstheme="minorHAnsi"/>
          <w:b/>
          <w:bCs/>
        </w:rPr>
        <w:tab/>
      </w:r>
    </w:p>
    <w:p w:rsidR="004D3830" w:rsidRPr="005D6BE0" w:rsidRDefault="004D3830" w:rsidP="00042FE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5D6BE0">
        <w:rPr>
          <w:rFonts w:asciiTheme="minorHAnsi" w:hAnsiTheme="minorHAnsi" w:cstheme="minorHAnsi"/>
        </w:rPr>
        <w:t>3D Animations on Cinema 4D and MAYA.</w:t>
      </w:r>
    </w:p>
    <w:p w:rsidR="000B4970" w:rsidRPr="005D6BE0" w:rsidRDefault="004D3830" w:rsidP="000B4970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/>
          <w:bCs/>
        </w:rPr>
      </w:pPr>
      <w:r w:rsidRPr="005D6BE0">
        <w:rPr>
          <w:rFonts w:asciiTheme="minorHAnsi" w:hAnsiTheme="minorHAnsi" w:cstheme="minorHAnsi"/>
        </w:rPr>
        <w:t>Engineering drawings and 3D Modelling on Solid Edge.</w:t>
      </w:r>
    </w:p>
    <w:p w:rsidR="00B74C39" w:rsidRPr="005D6BE0" w:rsidRDefault="00B74C39" w:rsidP="000B4970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Calibri" w:hAnsiTheme="minorHAnsi" w:cstheme="minorHAnsi"/>
          <w:b/>
          <w:bCs/>
        </w:rPr>
      </w:pPr>
      <w:r w:rsidRPr="005D6BE0">
        <w:rPr>
          <w:rFonts w:asciiTheme="minorHAnsi" w:hAnsiTheme="minorHAnsi" w:cstheme="minorHAnsi"/>
        </w:rPr>
        <w:t>Video editing on Sony Vegas Pro</w:t>
      </w:r>
      <w:r w:rsidR="001D35C8" w:rsidRPr="005D6BE0">
        <w:rPr>
          <w:rFonts w:asciiTheme="minorHAnsi" w:hAnsiTheme="minorHAnsi" w:cstheme="minorHAnsi"/>
        </w:rPr>
        <w:t xml:space="preserve"> and Adobe After Effects</w:t>
      </w:r>
      <w:r w:rsidRPr="005D6BE0">
        <w:rPr>
          <w:rFonts w:asciiTheme="minorHAnsi" w:hAnsiTheme="minorHAnsi" w:cstheme="minorHAnsi"/>
        </w:rPr>
        <w:t>.</w:t>
      </w:r>
    </w:p>
    <w:p w:rsidR="00227917" w:rsidRPr="005D6BE0" w:rsidRDefault="00227917" w:rsidP="00227917">
      <w:pPr>
        <w:spacing w:line="240" w:lineRule="auto"/>
        <w:rPr>
          <w:rFonts w:eastAsia="Calibri" w:cstheme="minorHAnsi"/>
          <w:b/>
          <w:bCs/>
        </w:rPr>
      </w:pPr>
    </w:p>
    <w:sectPr w:rsidR="00227917" w:rsidRPr="005D6BE0" w:rsidSect="003B13A4">
      <w:type w:val="continuous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54DE"/>
    <w:multiLevelType w:val="hybridMultilevel"/>
    <w:tmpl w:val="71EE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F519E"/>
    <w:multiLevelType w:val="hybridMultilevel"/>
    <w:tmpl w:val="C4D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E6278"/>
    <w:multiLevelType w:val="hybridMultilevel"/>
    <w:tmpl w:val="C706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66"/>
    <w:rsid w:val="00011E7E"/>
    <w:rsid w:val="00024CFC"/>
    <w:rsid w:val="00033F50"/>
    <w:rsid w:val="00034353"/>
    <w:rsid w:val="00040178"/>
    <w:rsid w:val="00042FE5"/>
    <w:rsid w:val="00057F79"/>
    <w:rsid w:val="0006748E"/>
    <w:rsid w:val="00083223"/>
    <w:rsid w:val="00092B91"/>
    <w:rsid w:val="000A12BC"/>
    <w:rsid w:val="000B4970"/>
    <w:rsid w:val="000B653F"/>
    <w:rsid w:val="000C3DDA"/>
    <w:rsid w:val="000E3D29"/>
    <w:rsid w:val="000F5963"/>
    <w:rsid w:val="001146C2"/>
    <w:rsid w:val="00117140"/>
    <w:rsid w:val="0012375D"/>
    <w:rsid w:val="00124018"/>
    <w:rsid w:val="001311C3"/>
    <w:rsid w:val="00137E29"/>
    <w:rsid w:val="0014497F"/>
    <w:rsid w:val="00151020"/>
    <w:rsid w:val="00155C13"/>
    <w:rsid w:val="001603B7"/>
    <w:rsid w:val="00162C8E"/>
    <w:rsid w:val="00187CFB"/>
    <w:rsid w:val="001A075C"/>
    <w:rsid w:val="001A60E9"/>
    <w:rsid w:val="001B1BD8"/>
    <w:rsid w:val="001B2DEA"/>
    <w:rsid w:val="001B4E4E"/>
    <w:rsid w:val="001B60E5"/>
    <w:rsid w:val="001C2800"/>
    <w:rsid w:val="001D35C8"/>
    <w:rsid w:val="001E20CE"/>
    <w:rsid w:val="001E7EF4"/>
    <w:rsid w:val="00221F79"/>
    <w:rsid w:val="00227917"/>
    <w:rsid w:val="00251A78"/>
    <w:rsid w:val="00254EB2"/>
    <w:rsid w:val="00263D62"/>
    <w:rsid w:val="0027396F"/>
    <w:rsid w:val="002835F7"/>
    <w:rsid w:val="00294930"/>
    <w:rsid w:val="002B0743"/>
    <w:rsid w:val="002C598C"/>
    <w:rsid w:val="002E1BBD"/>
    <w:rsid w:val="002E7A6A"/>
    <w:rsid w:val="002F642A"/>
    <w:rsid w:val="00300F97"/>
    <w:rsid w:val="00301580"/>
    <w:rsid w:val="003144E0"/>
    <w:rsid w:val="00325597"/>
    <w:rsid w:val="00327724"/>
    <w:rsid w:val="00342629"/>
    <w:rsid w:val="0035089D"/>
    <w:rsid w:val="00353BAE"/>
    <w:rsid w:val="003869B7"/>
    <w:rsid w:val="003B13A4"/>
    <w:rsid w:val="003B5581"/>
    <w:rsid w:val="003C73EB"/>
    <w:rsid w:val="003D52BD"/>
    <w:rsid w:val="003F3437"/>
    <w:rsid w:val="003F7C6B"/>
    <w:rsid w:val="0042553C"/>
    <w:rsid w:val="0043377A"/>
    <w:rsid w:val="00433E3E"/>
    <w:rsid w:val="00435CD3"/>
    <w:rsid w:val="00444532"/>
    <w:rsid w:val="00452C56"/>
    <w:rsid w:val="0048617C"/>
    <w:rsid w:val="004A1E62"/>
    <w:rsid w:val="004A61B7"/>
    <w:rsid w:val="004B3CAB"/>
    <w:rsid w:val="004B504A"/>
    <w:rsid w:val="004B6590"/>
    <w:rsid w:val="004C3FAC"/>
    <w:rsid w:val="004D3830"/>
    <w:rsid w:val="004D3940"/>
    <w:rsid w:val="004F72A5"/>
    <w:rsid w:val="00500598"/>
    <w:rsid w:val="00516665"/>
    <w:rsid w:val="00516A6A"/>
    <w:rsid w:val="00543FF1"/>
    <w:rsid w:val="0057007D"/>
    <w:rsid w:val="00581C9A"/>
    <w:rsid w:val="005A1DF7"/>
    <w:rsid w:val="005A2B7B"/>
    <w:rsid w:val="005A2DE1"/>
    <w:rsid w:val="005B3BD5"/>
    <w:rsid w:val="005D6BE0"/>
    <w:rsid w:val="005D79A6"/>
    <w:rsid w:val="005E7D47"/>
    <w:rsid w:val="005F53B8"/>
    <w:rsid w:val="00620375"/>
    <w:rsid w:val="00626F3E"/>
    <w:rsid w:val="006342A4"/>
    <w:rsid w:val="00644ACA"/>
    <w:rsid w:val="006479C0"/>
    <w:rsid w:val="00666450"/>
    <w:rsid w:val="00680215"/>
    <w:rsid w:val="00684016"/>
    <w:rsid w:val="006A3615"/>
    <w:rsid w:val="006B3DDD"/>
    <w:rsid w:val="006C1B6D"/>
    <w:rsid w:val="006C24D8"/>
    <w:rsid w:val="007054E2"/>
    <w:rsid w:val="00723986"/>
    <w:rsid w:val="00747E34"/>
    <w:rsid w:val="00755196"/>
    <w:rsid w:val="0076360F"/>
    <w:rsid w:val="00763B94"/>
    <w:rsid w:val="00794748"/>
    <w:rsid w:val="007A08D0"/>
    <w:rsid w:val="007A2AD8"/>
    <w:rsid w:val="007B64B8"/>
    <w:rsid w:val="007C2FB0"/>
    <w:rsid w:val="007F69CA"/>
    <w:rsid w:val="00803BDA"/>
    <w:rsid w:val="008302C2"/>
    <w:rsid w:val="008402A8"/>
    <w:rsid w:val="0084656F"/>
    <w:rsid w:val="00886860"/>
    <w:rsid w:val="00886E52"/>
    <w:rsid w:val="008915FA"/>
    <w:rsid w:val="008923D9"/>
    <w:rsid w:val="00895092"/>
    <w:rsid w:val="008B7AE2"/>
    <w:rsid w:val="008C00E3"/>
    <w:rsid w:val="008D1008"/>
    <w:rsid w:val="008D24DD"/>
    <w:rsid w:val="008D588E"/>
    <w:rsid w:val="00923B49"/>
    <w:rsid w:val="0093199C"/>
    <w:rsid w:val="0093221E"/>
    <w:rsid w:val="009323E7"/>
    <w:rsid w:val="00934F9D"/>
    <w:rsid w:val="00944DAF"/>
    <w:rsid w:val="00956035"/>
    <w:rsid w:val="00960597"/>
    <w:rsid w:val="009746EB"/>
    <w:rsid w:val="00997EF8"/>
    <w:rsid w:val="009A2048"/>
    <w:rsid w:val="009B764F"/>
    <w:rsid w:val="009C3D4E"/>
    <w:rsid w:val="009C603C"/>
    <w:rsid w:val="009D1E01"/>
    <w:rsid w:val="009D42AD"/>
    <w:rsid w:val="009F1F2C"/>
    <w:rsid w:val="00A261B8"/>
    <w:rsid w:val="00A369C8"/>
    <w:rsid w:val="00A5342B"/>
    <w:rsid w:val="00A62371"/>
    <w:rsid w:val="00A6379A"/>
    <w:rsid w:val="00A66283"/>
    <w:rsid w:val="00A66EBB"/>
    <w:rsid w:val="00A80028"/>
    <w:rsid w:val="00A960FB"/>
    <w:rsid w:val="00AD12B9"/>
    <w:rsid w:val="00AE671C"/>
    <w:rsid w:val="00AE6BF0"/>
    <w:rsid w:val="00B07317"/>
    <w:rsid w:val="00B07B94"/>
    <w:rsid w:val="00B245C1"/>
    <w:rsid w:val="00B3156A"/>
    <w:rsid w:val="00B66266"/>
    <w:rsid w:val="00B74262"/>
    <w:rsid w:val="00B74C39"/>
    <w:rsid w:val="00B833B7"/>
    <w:rsid w:val="00B8484F"/>
    <w:rsid w:val="00B9574D"/>
    <w:rsid w:val="00C13CBB"/>
    <w:rsid w:val="00C1745B"/>
    <w:rsid w:val="00C2044F"/>
    <w:rsid w:val="00C35689"/>
    <w:rsid w:val="00C44FAC"/>
    <w:rsid w:val="00C45A49"/>
    <w:rsid w:val="00C725AC"/>
    <w:rsid w:val="00C801B6"/>
    <w:rsid w:val="00C81AA7"/>
    <w:rsid w:val="00C9038E"/>
    <w:rsid w:val="00C90395"/>
    <w:rsid w:val="00CA1232"/>
    <w:rsid w:val="00CA1A59"/>
    <w:rsid w:val="00CA5AC7"/>
    <w:rsid w:val="00CD4305"/>
    <w:rsid w:val="00CD7B72"/>
    <w:rsid w:val="00CF28EB"/>
    <w:rsid w:val="00D03037"/>
    <w:rsid w:val="00D032E9"/>
    <w:rsid w:val="00D27265"/>
    <w:rsid w:val="00D31A6F"/>
    <w:rsid w:val="00D32DDF"/>
    <w:rsid w:val="00D36198"/>
    <w:rsid w:val="00D3727C"/>
    <w:rsid w:val="00D467A2"/>
    <w:rsid w:val="00D72587"/>
    <w:rsid w:val="00DB1224"/>
    <w:rsid w:val="00DB148C"/>
    <w:rsid w:val="00DC0077"/>
    <w:rsid w:val="00DD3A59"/>
    <w:rsid w:val="00DD7F4F"/>
    <w:rsid w:val="00DF5F17"/>
    <w:rsid w:val="00DF72DB"/>
    <w:rsid w:val="00E15ECE"/>
    <w:rsid w:val="00E25343"/>
    <w:rsid w:val="00E2579F"/>
    <w:rsid w:val="00E41293"/>
    <w:rsid w:val="00E44F8C"/>
    <w:rsid w:val="00E468A1"/>
    <w:rsid w:val="00E500AC"/>
    <w:rsid w:val="00E554AA"/>
    <w:rsid w:val="00E55EA1"/>
    <w:rsid w:val="00E86BBE"/>
    <w:rsid w:val="00E96593"/>
    <w:rsid w:val="00EA4819"/>
    <w:rsid w:val="00EB7C89"/>
    <w:rsid w:val="00EC75E3"/>
    <w:rsid w:val="00ED29EC"/>
    <w:rsid w:val="00EE3666"/>
    <w:rsid w:val="00EE6A2E"/>
    <w:rsid w:val="00EE7EA8"/>
    <w:rsid w:val="00EF32B1"/>
    <w:rsid w:val="00F14318"/>
    <w:rsid w:val="00F2790C"/>
    <w:rsid w:val="00F74D52"/>
    <w:rsid w:val="00F918ED"/>
    <w:rsid w:val="00FA178F"/>
    <w:rsid w:val="00FB2282"/>
    <w:rsid w:val="00F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DCE2"/>
  <w15:chartTrackingRefBased/>
  <w15:docId w15:val="{BFA23ADE-5B38-4F10-9EBF-1356A222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89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uiPriority w:val="59"/>
    <w:rsid w:val="00C3568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05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wastefood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wastefoodprojec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folio.anomoz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hsanSN" TargetMode="External"/><Relationship Id="rId10" Type="http://schemas.openxmlformats.org/officeDocument/2006/relationships/hyperlink" Target="https://portfolio.anomo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san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Ahsan Ahmed</cp:lastModifiedBy>
  <cp:revision>230</cp:revision>
  <dcterms:created xsi:type="dcterms:W3CDTF">2017-06-03T15:15:00Z</dcterms:created>
  <dcterms:modified xsi:type="dcterms:W3CDTF">2018-11-21T15:09:00Z</dcterms:modified>
</cp:coreProperties>
</file>